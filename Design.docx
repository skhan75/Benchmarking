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1F2F9" w14:textId="77777777" w:rsidR="00634BEF" w:rsidRDefault="000C73C9" w:rsidP="004A5691">
      <w:pPr>
        <w:jc w:val="center"/>
      </w:pPr>
      <w:r w:rsidRPr="004A5691">
        <w:rPr>
          <w:noProof/>
          <w:color w:val="00206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FC28528" wp14:editId="547B2446">
                <wp:simplePos x="0" y="0"/>
                <wp:positionH relativeFrom="margin">
                  <wp:posOffset>19685</wp:posOffset>
                </wp:positionH>
                <wp:positionV relativeFrom="margin">
                  <wp:posOffset>5035681</wp:posOffset>
                </wp:positionV>
                <wp:extent cx="5943600" cy="2037080"/>
                <wp:effectExtent l="0" t="0" r="0" b="0"/>
                <wp:wrapNone/>
                <wp:docPr id="16" name="Rectangl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0370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55D77069" w14:textId="77777777" w:rsidR="00634BEF" w:rsidRPr="000C73C9" w:rsidRDefault="00586850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aps/>
                                <w:color w:val="D34817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Helvetica" w:hAnsi="Helvetica"/>
                                  <w:b/>
                                  <w:bCs/>
                                  <w:caps/>
                                  <w:color w:val="D34817" w:themeColor="accent1"/>
                                  <w:sz w:val="36"/>
                                  <w:szCs w:val="36"/>
                                </w:rPr>
                                <w:id w:val="-562641865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C73C9" w:rsidRPr="000C73C9">
                                  <w:rPr>
                                    <w:rFonts w:ascii="Helvetica" w:hAnsi="Helvetica"/>
                                    <w:b/>
                                    <w:bCs/>
                                    <w:caps/>
                                    <w:color w:val="D34817" w:themeColor="accent1"/>
                                    <w:sz w:val="36"/>
                                    <w:szCs w:val="36"/>
                                  </w:rPr>
                                  <w:t>DESIGNED BY:</w:t>
                                </w:r>
                              </w:sdtContent>
                            </w:sdt>
                          </w:p>
                          <w:p w14:paraId="45005E09" w14:textId="77777777" w:rsidR="00634BEF" w:rsidRPr="000C73C9" w:rsidRDefault="00634BEF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aps/>
                                <w:color w:val="D34817" w:themeColor="accent1"/>
                                <w:sz w:val="36"/>
                                <w:szCs w:val="36"/>
                              </w:rPr>
                            </w:pPr>
                          </w:p>
                          <w:p w14:paraId="3A245CB5" w14:textId="77777777" w:rsidR="00634BEF" w:rsidRPr="000C73C9" w:rsidRDefault="00586850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Helvetica" w:hAnsi="Helvetica"/>
                                  <w:sz w:val="36"/>
                                  <w:szCs w:val="36"/>
                                </w:rPr>
                                <w:id w:val="-578136120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0C73C9" w:rsidRPr="000C73C9">
                                  <w:rPr>
                                    <w:rFonts w:ascii="Helvetica" w:hAnsi="Helvetica"/>
                                    <w:sz w:val="36"/>
                                    <w:szCs w:val="36"/>
                                  </w:rPr>
                                  <w:t>SAMI AHMAD KHAN</w:t>
                                </w:r>
                              </w:sdtContent>
                            </w:sdt>
                          </w:p>
                          <w:p w14:paraId="200552A3" w14:textId="77777777" w:rsidR="00634BEF" w:rsidRPr="000C73C9" w:rsidRDefault="000C73C9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  <w:r w:rsidRPr="000C73C9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A20352677</w:t>
                            </w:r>
                          </w:p>
                          <w:p w14:paraId="07400A9D" w14:textId="0BF5B500" w:rsidR="000C73C9" w:rsidRPr="000C73C9" w:rsidRDefault="000C73C9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  <w:r w:rsidRPr="000C73C9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COURSE:</w:t>
                            </w:r>
                            <w:r w:rsidR="006F15EF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 CS 553 CLOUD COMPUTING</w:t>
                            </w:r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2FC28528" id="Rectangle_x0020_618" o:spid="_x0000_s1026" style="position:absolute;left:0;text-align:left;margin-left:1.55pt;margin-top:396.5pt;width:468pt;height:160.4pt;z-index:251660288;visibility:visible;mso-wrap-style:square;mso-width-percent:100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100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" o:allowincell="f" filled="f" stroked="f" strokeweight=".25pt">
                <v:textbox style="mso-fit-shape-to-text:t" inset=",18pt,,18pt">
                  <w:txbxContent>
                    <w:p w14:paraId="55D77069" w14:textId="77777777" w:rsidR="00634BEF" w:rsidRPr="000C73C9" w:rsidRDefault="00586850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rFonts w:ascii="Helvetica" w:hAnsi="Helvetica"/>
                          <w:b/>
                          <w:bCs/>
                          <w:caps/>
                          <w:color w:val="D34817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Helvetica" w:hAnsi="Helvetica"/>
                            <w:b/>
                            <w:bCs/>
                            <w:caps/>
                            <w:color w:val="D34817" w:themeColor="accent1"/>
                            <w:sz w:val="36"/>
                            <w:szCs w:val="36"/>
                          </w:rPr>
                          <w:id w:val="-562641865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0C73C9" w:rsidRPr="000C73C9">
                            <w:rPr>
                              <w:rFonts w:ascii="Helvetica" w:hAnsi="Helvetica"/>
                              <w:b/>
                              <w:bCs/>
                              <w:caps/>
                              <w:color w:val="D34817" w:themeColor="accent1"/>
                              <w:sz w:val="36"/>
                              <w:szCs w:val="36"/>
                            </w:rPr>
                            <w:t>DESIGNED BY:</w:t>
                          </w:r>
                        </w:sdtContent>
                      </w:sdt>
                    </w:p>
                    <w:p w14:paraId="45005E09" w14:textId="77777777" w:rsidR="00634BEF" w:rsidRPr="000C73C9" w:rsidRDefault="00634BEF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rFonts w:ascii="Helvetica" w:hAnsi="Helvetica"/>
                          <w:b/>
                          <w:bCs/>
                          <w:caps/>
                          <w:color w:val="D34817" w:themeColor="accent1"/>
                          <w:sz w:val="36"/>
                          <w:szCs w:val="36"/>
                        </w:rPr>
                      </w:pPr>
                    </w:p>
                    <w:p w14:paraId="3A245CB5" w14:textId="77777777" w:rsidR="00634BEF" w:rsidRPr="000C73C9" w:rsidRDefault="00586850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Helvetica" w:hAnsi="Helvetica"/>
                            <w:sz w:val="36"/>
                            <w:szCs w:val="36"/>
                          </w:rPr>
                          <w:id w:val="-578136120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0C73C9" w:rsidRPr="000C73C9">
                            <w:rPr>
                              <w:rFonts w:ascii="Helvetica" w:hAnsi="Helvetica"/>
                              <w:sz w:val="36"/>
                              <w:szCs w:val="36"/>
                            </w:rPr>
                            <w:t>SAMI AHMAD KHAN</w:t>
                          </w:r>
                        </w:sdtContent>
                      </w:sdt>
                    </w:p>
                    <w:p w14:paraId="200552A3" w14:textId="77777777" w:rsidR="00634BEF" w:rsidRPr="000C73C9" w:rsidRDefault="000C73C9">
                      <w:pPr>
                        <w:pStyle w:val="NoSpacing"/>
                        <w:spacing w:line="276" w:lineRule="auto"/>
                        <w:jc w:val="center"/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  <w:r w:rsidRPr="000C73C9">
                        <w:rPr>
                          <w:rFonts w:ascii="Helvetica" w:hAnsi="Helvetica"/>
                          <w:sz w:val="36"/>
                          <w:szCs w:val="36"/>
                        </w:rPr>
                        <w:t>A20352677</w:t>
                      </w:r>
                    </w:p>
                    <w:p w14:paraId="07400A9D" w14:textId="0BF5B500" w:rsidR="000C73C9" w:rsidRPr="000C73C9" w:rsidRDefault="000C73C9">
                      <w:pPr>
                        <w:pStyle w:val="NoSpacing"/>
                        <w:spacing w:line="276" w:lineRule="auto"/>
                        <w:jc w:val="center"/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  <w:r w:rsidRPr="000C73C9">
                        <w:rPr>
                          <w:rFonts w:ascii="Helvetica" w:hAnsi="Helvetica"/>
                          <w:sz w:val="36"/>
                          <w:szCs w:val="36"/>
                        </w:rPr>
                        <w:t>COURSE:</w:t>
                      </w:r>
                      <w:r w:rsidR="006F15EF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 CS 553 CLOUD COMPUTING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4A56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2B7BFB" wp14:editId="06400AE7">
                <wp:simplePos x="0" y="0"/>
                <wp:positionH relativeFrom="column">
                  <wp:posOffset>-466090</wp:posOffset>
                </wp:positionH>
                <wp:positionV relativeFrom="paragraph">
                  <wp:posOffset>686939</wp:posOffset>
                </wp:positionV>
                <wp:extent cx="6844227" cy="1401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4227" cy="1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3EDA41" id="Straight_x0020_Connector_x0020_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7pt,54.1pt" to="502.2pt,5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" strokecolor="#7e2a0d [1924]"/>
            </w:pict>
          </mc:Fallback>
        </mc:AlternateContent>
      </w:r>
      <w:r w:rsidR="004A56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EF4AA" wp14:editId="272D192B">
                <wp:simplePos x="0" y="0"/>
                <wp:positionH relativeFrom="column">
                  <wp:posOffset>-462915</wp:posOffset>
                </wp:positionH>
                <wp:positionV relativeFrom="paragraph">
                  <wp:posOffset>-111760</wp:posOffset>
                </wp:positionV>
                <wp:extent cx="6844227" cy="1401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4227" cy="1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4A0ADE" id="Straight_x0020_Connector_x0020_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45pt,-8.75pt" to="502.45pt,-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" strokecolor="#7e2a0d [1924]"/>
            </w:pict>
          </mc:Fallback>
        </mc:AlternateContent>
      </w: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5E238F" w:rsidRPr="004A5691">
            <w:rPr>
              <w:noProof/>
              <w:color w:val="002060"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82B4052" wp14:editId="7E4F38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24"/>
                                </w:tblGrid>
                                <w:tr w:rsidR="00634BEF" w14:paraId="5125669B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1AEB54EA" w14:textId="77777777" w:rsidR="00634BEF" w:rsidRDefault="00634BEF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634BEF" w14:paraId="3DB44A48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22DE1ABB" w14:textId="2B56A5CD" w:rsidR="00634BEF" w:rsidRDefault="00586850" w:rsidP="006F15EF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-58631052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F15EF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BENCHMARKING TOOL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634BEF" w14:paraId="36009245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48927789" w14:textId="77777777" w:rsidR="00634BEF" w:rsidRDefault="00634BEF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634BEF" w14:paraId="225D9A73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4EF83031" w14:textId="198CCD76" w:rsidR="00634BEF" w:rsidRDefault="00586850" w:rsidP="000C73C9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hAnsi="Calibri"/>
                                            <w:sz w:val="48"/>
                                            <w:szCs w:val="48"/>
                                          </w:rPr>
                                          <w:id w:val="599372534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F15EF">
                                            <w:rPr>
                                              <w:rFonts w:ascii="Calibri" w:hAnsi="Calibri"/>
                                              <w:sz w:val="48"/>
                                              <w:szCs w:val="48"/>
                                            </w:rPr>
                                            <w:t>PA 1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BFAEEA9" w14:textId="77777777" w:rsidR="00634BEF" w:rsidRDefault="00634BEF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082B4052" id="Rectangle_x0020_619" o:spid="_x0000_s1027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24"/>
                          </w:tblGrid>
                          <w:tr w:rsidR="00634BEF" w14:paraId="5125669B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1AEB54EA" w14:textId="77777777" w:rsidR="00634BEF" w:rsidRDefault="00634BEF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634BEF" w14:paraId="3DB44A48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22DE1ABB" w14:textId="2B56A5CD" w:rsidR="00634BEF" w:rsidRDefault="00586850" w:rsidP="006F15EF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-5863105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15E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BENCHMARKING TOOL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634BEF" w14:paraId="36009245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48927789" w14:textId="77777777" w:rsidR="00634BEF" w:rsidRDefault="00634BEF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634BEF" w14:paraId="225D9A73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4EF83031" w14:textId="198CCD76" w:rsidR="00634BEF" w:rsidRDefault="00586850" w:rsidP="000C73C9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/>
                                      <w:sz w:val="48"/>
                                      <w:szCs w:val="48"/>
                                    </w:rPr>
                                    <w:id w:val="599372534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15EF">
                                      <w:rPr>
                                        <w:rFonts w:ascii="Calibri" w:hAnsi="Calibri"/>
                                        <w:sz w:val="48"/>
                                        <w:szCs w:val="48"/>
                                      </w:rPr>
                                      <w:t>PA 1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BFAEEA9" w14:textId="77777777" w:rsidR="00634BEF" w:rsidRDefault="00634BE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A5691" w:rsidRPr="004A5691">
            <w:rPr>
              <w:rFonts w:ascii="Century" w:hAnsi="Century"/>
              <w:b/>
              <w:color w:val="002060"/>
              <w:sz w:val="72"/>
              <w:szCs w:val="72"/>
            </w:rPr>
            <w:t>DESIGN DOCUMENT</w:t>
          </w:r>
          <w:r w:rsidR="005E238F">
            <w:br w:type="page"/>
          </w:r>
        </w:sdtContent>
      </w:sdt>
    </w:p>
    <w:p w14:paraId="7BE336C2" w14:textId="77777777" w:rsidR="00634BEF" w:rsidRDefault="000C73C9">
      <w:pPr>
        <w:pStyle w:val="Title"/>
        <w:rPr>
          <w:smallCaps w:val="0"/>
        </w:rPr>
      </w:pPr>
      <w:r>
        <w:rPr>
          <w:smallCaps w:val="0"/>
        </w:rPr>
        <w:lastRenderedPageBreak/>
        <w:t>INTRODUCTION</w:t>
      </w:r>
    </w:p>
    <w:p w14:paraId="14E3169B" w14:textId="77777777" w:rsidR="003148CA" w:rsidRDefault="003148CA" w:rsidP="003148CA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auto"/>
          <w:sz w:val="32"/>
          <w:szCs w:val="32"/>
        </w:rPr>
      </w:pPr>
    </w:p>
    <w:p w14:paraId="24DA9504" w14:textId="638E0DE4" w:rsidR="006F15EF" w:rsidRPr="006F15EF" w:rsidRDefault="006F15EF" w:rsidP="003148CA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b/>
          <w:color w:val="auto"/>
          <w:sz w:val="24"/>
          <w:szCs w:val="32"/>
        </w:rPr>
      </w:pPr>
      <w:r w:rsidRPr="006F15EF">
        <w:rPr>
          <w:rFonts w:ascii="Helvetica" w:hAnsi="Helvetica" w:cs="Helvetica"/>
          <w:b/>
          <w:color w:val="auto"/>
          <w:sz w:val="24"/>
          <w:szCs w:val="32"/>
        </w:rPr>
        <w:t>What is Benchmarking?</w:t>
      </w:r>
    </w:p>
    <w:p w14:paraId="743D626D" w14:textId="3C51D03C" w:rsidR="006F15EF" w:rsidRDefault="006F15EF" w:rsidP="006F15EF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auto"/>
          <w:sz w:val="24"/>
          <w:szCs w:val="32"/>
        </w:rPr>
      </w:pPr>
      <w:r w:rsidRPr="006F15EF">
        <w:rPr>
          <w:rFonts w:ascii="Helvetica" w:hAnsi="Helvetica" w:cs="Helvetica"/>
          <w:color w:val="auto"/>
          <w:sz w:val="24"/>
          <w:szCs w:val="32"/>
        </w:rPr>
        <w:t>In c</w:t>
      </w:r>
      <w:r w:rsidRPr="006F15EF">
        <w:rPr>
          <w:rFonts w:ascii="Helvetica" w:hAnsi="Helvetica" w:cs="Helvetica"/>
          <w:color w:val="auto"/>
          <w:sz w:val="24"/>
          <w:szCs w:val="32"/>
        </w:rPr>
        <w:t>o</w:t>
      </w:r>
      <w:r w:rsidRPr="006F15EF">
        <w:rPr>
          <w:rFonts w:ascii="Helvetica" w:hAnsi="Helvetica" w:cs="Helvetica"/>
          <w:color w:val="auto"/>
          <w:sz w:val="24"/>
          <w:szCs w:val="32"/>
        </w:rPr>
        <w:t>mputing, a </w:t>
      </w:r>
      <w:r w:rsidRPr="006F15EF">
        <w:rPr>
          <w:rFonts w:ascii="Helvetica" w:hAnsi="Helvetica" w:cs="Helvetica"/>
          <w:bCs/>
          <w:color w:val="auto"/>
          <w:sz w:val="24"/>
          <w:szCs w:val="32"/>
        </w:rPr>
        <w:t>benchmark</w:t>
      </w:r>
      <w:r w:rsidRPr="006F15EF">
        <w:rPr>
          <w:rFonts w:ascii="Helvetica" w:hAnsi="Helvetica" w:cs="Helvetica"/>
          <w:color w:val="auto"/>
          <w:sz w:val="24"/>
          <w:szCs w:val="32"/>
        </w:rPr>
        <w:t> is the act of running a computer program, a set of programs, or other operations, in order to assess the relative </w:t>
      </w:r>
      <w:r w:rsidRPr="006F15EF">
        <w:rPr>
          <w:rFonts w:ascii="Helvetica" w:hAnsi="Helvetica" w:cs="Helvetica"/>
          <w:bCs/>
          <w:color w:val="auto"/>
          <w:sz w:val="24"/>
          <w:szCs w:val="32"/>
        </w:rPr>
        <w:t>performance</w:t>
      </w:r>
      <w:r w:rsidRPr="006F15EF">
        <w:rPr>
          <w:rFonts w:ascii="Helvetica" w:hAnsi="Helvetica" w:cs="Helvetica"/>
          <w:color w:val="auto"/>
          <w:sz w:val="24"/>
          <w:szCs w:val="32"/>
        </w:rPr>
        <w:t> of an object, normally by running a number of standard tests and trials against it. The term 'benchmark' is also mostly utilized for the purposes of elaborately designed benchmarking programs themselves.</w:t>
      </w:r>
    </w:p>
    <w:p w14:paraId="37070E16" w14:textId="77777777" w:rsidR="006F15EF" w:rsidRPr="006F15EF" w:rsidRDefault="006F15EF" w:rsidP="006F15EF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auto"/>
          <w:sz w:val="24"/>
          <w:szCs w:val="32"/>
        </w:rPr>
      </w:pPr>
      <w:r w:rsidRPr="006F15EF">
        <w:rPr>
          <w:rFonts w:ascii="Helvetica" w:hAnsi="Helvetica" w:cs="Helvetica"/>
          <w:color w:val="auto"/>
          <w:sz w:val="24"/>
          <w:szCs w:val="32"/>
        </w:rPr>
        <w:t>Benchmarks provide a method of comparing the performance of various subsystems across different chip/system architectures.</w:t>
      </w:r>
    </w:p>
    <w:p w14:paraId="6F3FFDC6" w14:textId="5F5733CF" w:rsidR="006F15EF" w:rsidRPr="006F15EF" w:rsidRDefault="006F15EF" w:rsidP="006F15EF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b/>
          <w:color w:val="auto"/>
          <w:sz w:val="24"/>
          <w:szCs w:val="32"/>
        </w:rPr>
      </w:pPr>
      <w:r w:rsidRPr="006F15EF">
        <w:rPr>
          <w:rFonts w:ascii="Helvetica" w:hAnsi="Helvetica" w:cs="Helvetica"/>
          <w:b/>
          <w:color w:val="auto"/>
          <w:sz w:val="24"/>
          <w:szCs w:val="32"/>
        </w:rPr>
        <w:t>Types of benchmarks</w:t>
      </w:r>
    </w:p>
    <w:p w14:paraId="04F79AE8" w14:textId="77777777" w:rsidR="006F15EF" w:rsidRPr="006F15EF" w:rsidRDefault="006F15EF" w:rsidP="006F15EF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r w:rsidRPr="006F15EF">
        <w:rPr>
          <w:rFonts w:ascii="Helvetica" w:hAnsi="Helvetica" w:cs="Helvetica"/>
          <w:color w:val="auto"/>
          <w:sz w:val="24"/>
          <w:szCs w:val="32"/>
        </w:rPr>
        <w:t>Real program</w:t>
      </w:r>
    </w:p>
    <w:p w14:paraId="29FE6111" w14:textId="77777777" w:rsidR="006F15EF" w:rsidRPr="006F15EF" w:rsidRDefault="006F15EF" w:rsidP="006F15EF">
      <w:pPr>
        <w:widowControl w:val="0"/>
        <w:numPr>
          <w:ilvl w:val="1"/>
          <w:numId w:val="29"/>
        </w:numPr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r w:rsidRPr="006F15EF">
        <w:rPr>
          <w:rFonts w:ascii="Helvetica" w:hAnsi="Helvetica" w:cs="Helvetica"/>
          <w:color w:val="auto"/>
          <w:sz w:val="24"/>
          <w:szCs w:val="32"/>
        </w:rPr>
        <w:t>word processing software</w:t>
      </w:r>
    </w:p>
    <w:p w14:paraId="1EDE9827" w14:textId="77777777" w:rsidR="006F15EF" w:rsidRPr="006F15EF" w:rsidRDefault="006F15EF" w:rsidP="006F15EF">
      <w:pPr>
        <w:widowControl w:val="0"/>
        <w:numPr>
          <w:ilvl w:val="1"/>
          <w:numId w:val="29"/>
        </w:numPr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r w:rsidRPr="006F15EF">
        <w:rPr>
          <w:rFonts w:ascii="Helvetica" w:hAnsi="Helvetica" w:cs="Helvetica"/>
          <w:color w:val="auto"/>
          <w:sz w:val="24"/>
          <w:szCs w:val="32"/>
        </w:rPr>
        <w:t>tool software of CAD</w:t>
      </w:r>
    </w:p>
    <w:p w14:paraId="5C7FD4E0" w14:textId="77777777" w:rsidR="006F15EF" w:rsidRPr="006F15EF" w:rsidRDefault="006F15EF" w:rsidP="006F15EF">
      <w:pPr>
        <w:widowControl w:val="0"/>
        <w:numPr>
          <w:ilvl w:val="1"/>
          <w:numId w:val="29"/>
        </w:numPr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r w:rsidRPr="006F15EF">
        <w:rPr>
          <w:rFonts w:ascii="Helvetica" w:hAnsi="Helvetica" w:cs="Helvetica"/>
          <w:color w:val="auto"/>
          <w:sz w:val="24"/>
          <w:szCs w:val="32"/>
        </w:rPr>
        <w:t>user's application software (i.e.: MIS)</w:t>
      </w:r>
    </w:p>
    <w:p w14:paraId="2F1684DF" w14:textId="77777777" w:rsidR="006F15EF" w:rsidRPr="006F15EF" w:rsidRDefault="006F15EF" w:rsidP="006F15EF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r w:rsidRPr="006F15EF">
        <w:rPr>
          <w:rFonts w:ascii="Helvetica" w:hAnsi="Helvetica" w:cs="Helvetica"/>
          <w:color w:val="auto"/>
          <w:sz w:val="24"/>
          <w:szCs w:val="32"/>
        </w:rPr>
        <w:t>Component Benchmark / Microbenchmark</w:t>
      </w:r>
    </w:p>
    <w:p w14:paraId="0DF41D48" w14:textId="77777777" w:rsidR="006F15EF" w:rsidRPr="006F15EF" w:rsidRDefault="006F15EF" w:rsidP="006F15EF">
      <w:pPr>
        <w:widowControl w:val="0"/>
        <w:numPr>
          <w:ilvl w:val="1"/>
          <w:numId w:val="29"/>
        </w:numPr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r w:rsidRPr="006F15EF">
        <w:rPr>
          <w:rFonts w:ascii="Helvetica" w:hAnsi="Helvetica" w:cs="Helvetica"/>
          <w:color w:val="auto"/>
          <w:sz w:val="24"/>
          <w:szCs w:val="32"/>
        </w:rPr>
        <w:t>core routine consists of a relatively small and specific piece of code.</w:t>
      </w:r>
    </w:p>
    <w:p w14:paraId="69140475" w14:textId="77777777" w:rsidR="006F15EF" w:rsidRPr="006F15EF" w:rsidRDefault="006F15EF" w:rsidP="006F15EF">
      <w:pPr>
        <w:widowControl w:val="0"/>
        <w:numPr>
          <w:ilvl w:val="1"/>
          <w:numId w:val="29"/>
        </w:numPr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r w:rsidRPr="006F15EF">
        <w:rPr>
          <w:rFonts w:ascii="Helvetica" w:hAnsi="Helvetica" w:cs="Helvetica"/>
          <w:color w:val="auto"/>
          <w:sz w:val="24"/>
          <w:szCs w:val="32"/>
        </w:rPr>
        <w:t>measure performance of a computer's basic components </w:t>
      </w:r>
      <w:hyperlink r:id="rId13" w:anchor="cite_note-3" w:history="1">
        <w:r w:rsidRPr="006F15EF">
          <w:rPr>
            <w:rStyle w:val="Hyperlink"/>
            <w:rFonts w:ascii="Helvetica" w:hAnsi="Helvetica" w:cs="Helvetica"/>
            <w:sz w:val="24"/>
            <w:szCs w:val="32"/>
            <w:vertAlign w:val="superscript"/>
          </w:rPr>
          <w:t>[3]</w:t>
        </w:r>
      </w:hyperlink>
    </w:p>
    <w:p w14:paraId="3FFBEA46" w14:textId="77777777" w:rsidR="006F15EF" w:rsidRPr="006F15EF" w:rsidRDefault="006F15EF" w:rsidP="006F15EF">
      <w:pPr>
        <w:widowControl w:val="0"/>
        <w:numPr>
          <w:ilvl w:val="1"/>
          <w:numId w:val="29"/>
        </w:numPr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r w:rsidRPr="006F15EF">
        <w:rPr>
          <w:rFonts w:ascii="Helvetica" w:hAnsi="Helvetica" w:cs="Helvetica"/>
          <w:color w:val="auto"/>
          <w:sz w:val="24"/>
          <w:szCs w:val="32"/>
        </w:rPr>
        <w:t>may be used for automatic detection of computer's hardware parameters like number of registers, cache size, memory latency, etc.</w:t>
      </w:r>
    </w:p>
    <w:p w14:paraId="3E575D3E" w14:textId="77777777" w:rsidR="006F15EF" w:rsidRPr="006F15EF" w:rsidRDefault="006F15EF" w:rsidP="006F15EF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r w:rsidRPr="006F15EF">
        <w:rPr>
          <w:rFonts w:ascii="Helvetica" w:hAnsi="Helvetica" w:cs="Helvetica"/>
          <w:color w:val="auto"/>
          <w:sz w:val="24"/>
          <w:szCs w:val="32"/>
        </w:rPr>
        <w:t>Kernel</w:t>
      </w:r>
    </w:p>
    <w:p w14:paraId="38A0D6E2" w14:textId="77777777" w:rsidR="006F15EF" w:rsidRPr="006F15EF" w:rsidRDefault="006F15EF" w:rsidP="006F15EF">
      <w:pPr>
        <w:widowControl w:val="0"/>
        <w:numPr>
          <w:ilvl w:val="1"/>
          <w:numId w:val="29"/>
        </w:numPr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r w:rsidRPr="006F15EF">
        <w:rPr>
          <w:rFonts w:ascii="Helvetica" w:hAnsi="Helvetica" w:cs="Helvetica"/>
          <w:color w:val="auto"/>
          <w:sz w:val="24"/>
          <w:szCs w:val="32"/>
        </w:rPr>
        <w:t>contains key codes</w:t>
      </w:r>
    </w:p>
    <w:p w14:paraId="0D608142" w14:textId="77777777" w:rsidR="006F15EF" w:rsidRPr="006F15EF" w:rsidRDefault="006F15EF" w:rsidP="006F15EF">
      <w:pPr>
        <w:widowControl w:val="0"/>
        <w:numPr>
          <w:ilvl w:val="1"/>
          <w:numId w:val="29"/>
        </w:numPr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r w:rsidRPr="006F15EF">
        <w:rPr>
          <w:rFonts w:ascii="Helvetica" w:hAnsi="Helvetica" w:cs="Helvetica"/>
          <w:color w:val="auto"/>
          <w:sz w:val="24"/>
          <w:szCs w:val="32"/>
        </w:rPr>
        <w:t>normally abstracted from actual program</w:t>
      </w:r>
    </w:p>
    <w:p w14:paraId="4A4B7CB2" w14:textId="77777777" w:rsidR="006F15EF" w:rsidRPr="006F15EF" w:rsidRDefault="006F15EF" w:rsidP="006F15EF">
      <w:pPr>
        <w:widowControl w:val="0"/>
        <w:numPr>
          <w:ilvl w:val="1"/>
          <w:numId w:val="29"/>
        </w:numPr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r w:rsidRPr="006F15EF">
        <w:rPr>
          <w:rFonts w:ascii="Helvetica" w:hAnsi="Helvetica" w:cs="Helvetica"/>
          <w:color w:val="auto"/>
          <w:sz w:val="24"/>
          <w:szCs w:val="32"/>
        </w:rPr>
        <w:t>popular kernel: Livermore loop</w:t>
      </w:r>
    </w:p>
    <w:p w14:paraId="4CFB8996" w14:textId="77777777" w:rsidR="006F15EF" w:rsidRPr="006F15EF" w:rsidRDefault="006F15EF" w:rsidP="006F15EF">
      <w:pPr>
        <w:widowControl w:val="0"/>
        <w:numPr>
          <w:ilvl w:val="1"/>
          <w:numId w:val="29"/>
        </w:numPr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r w:rsidRPr="006F15EF">
        <w:rPr>
          <w:rFonts w:ascii="Helvetica" w:hAnsi="Helvetica" w:cs="Helvetica"/>
          <w:color w:val="auto"/>
          <w:sz w:val="24"/>
          <w:szCs w:val="32"/>
        </w:rPr>
        <w:t>linpack benchmark (contains basic linear algebra subroutine written in FORTRAN language)</w:t>
      </w:r>
    </w:p>
    <w:p w14:paraId="68DA1FEC" w14:textId="77777777" w:rsidR="006F15EF" w:rsidRPr="006F15EF" w:rsidRDefault="006F15EF" w:rsidP="006F15EF">
      <w:pPr>
        <w:widowControl w:val="0"/>
        <w:numPr>
          <w:ilvl w:val="1"/>
          <w:numId w:val="29"/>
        </w:numPr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r w:rsidRPr="006F15EF">
        <w:rPr>
          <w:rFonts w:ascii="Helvetica" w:hAnsi="Helvetica" w:cs="Helvetica"/>
          <w:color w:val="auto"/>
          <w:sz w:val="24"/>
          <w:szCs w:val="32"/>
        </w:rPr>
        <w:t>results are represented in MFLOPS</w:t>
      </w:r>
    </w:p>
    <w:p w14:paraId="1307982C" w14:textId="77777777" w:rsidR="006F15EF" w:rsidRPr="006F15EF" w:rsidRDefault="006F15EF" w:rsidP="006F15EF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r w:rsidRPr="006F15EF">
        <w:rPr>
          <w:rFonts w:ascii="Helvetica" w:hAnsi="Helvetica" w:cs="Helvetica"/>
          <w:color w:val="auto"/>
          <w:sz w:val="24"/>
          <w:szCs w:val="32"/>
        </w:rPr>
        <w:t>Synthetic Benchmark</w:t>
      </w:r>
    </w:p>
    <w:p w14:paraId="256597FE" w14:textId="77777777" w:rsidR="006F15EF" w:rsidRPr="006F15EF" w:rsidRDefault="006F15EF" w:rsidP="006F15EF">
      <w:pPr>
        <w:widowControl w:val="0"/>
        <w:numPr>
          <w:ilvl w:val="1"/>
          <w:numId w:val="29"/>
        </w:numPr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r w:rsidRPr="006F15EF">
        <w:rPr>
          <w:rFonts w:ascii="Helvetica" w:hAnsi="Helvetica" w:cs="Helvetica"/>
          <w:color w:val="auto"/>
          <w:sz w:val="24"/>
          <w:szCs w:val="32"/>
        </w:rPr>
        <w:t>Procedure for programming synthetic benchmark:</w:t>
      </w:r>
    </w:p>
    <w:p w14:paraId="4584B41B" w14:textId="77777777" w:rsidR="006F15EF" w:rsidRPr="006F15EF" w:rsidRDefault="006F15EF" w:rsidP="006F15EF">
      <w:pPr>
        <w:widowControl w:val="0"/>
        <w:numPr>
          <w:ilvl w:val="2"/>
          <w:numId w:val="29"/>
        </w:numPr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r w:rsidRPr="006F15EF">
        <w:rPr>
          <w:rFonts w:ascii="Helvetica" w:hAnsi="Helvetica" w:cs="Helvetica"/>
          <w:color w:val="auto"/>
          <w:sz w:val="24"/>
          <w:szCs w:val="32"/>
        </w:rPr>
        <w:t>take statistics of all types of operations from many application programs</w:t>
      </w:r>
    </w:p>
    <w:p w14:paraId="0EFE3891" w14:textId="77777777" w:rsidR="006F15EF" w:rsidRPr="006F15EF" w:rsidRDefault="006F15EF" w:rsidP="006F15EF">
      <w:pPr>
        <w:widowControl w:val="0"/>
        <w:numPr>
          <w:ilvl w:val="2"/>
          <w:numId w:val="29"/>
        </w:numPr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r w:rsidRPr="006F15EF">
        <w:rPr>
          <w:rFonts w:ascii="Helvetica" w:hAnsi="Helvetica" w:cs="Helvetica"/>
          <w:color w:val="auto"/>
          <w:sz w:val="24"/>
          <w:szCs w:val="32"/>
        </w:rPr>
        <w:t>get proportion of each operation</w:t>
      </w:r>
    </w:p>
    <w:p w14:paraId="49CCD476" w14:textId="77777777" w:rsidR="006F15EF" w:rsidRPr="006F15EF" w:rsidRDefault="006F15EF" w:rsidP="006F15EF">
      <w:pPr>
        <w:widowControl w:val="0"/>
        <w:numPr>
          <w:ilvl w:val="2"/>
          <w:numId w:val="29"/>
        </w:numPr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r w:rsidRPr="006F15EF">
        <w:rPr>
          <w:rFonts w:ascii="Helvetica" w:hAnsi="Helvetica" w:cs="Helvetica"/>
          <w:color w:val="auto"/>
          <w:sz w:val="24"/>
          <w:szCs w:val="32"/>
        </w:rPr>
        <w:t>write program based on the proportion above</w:t>
      </w:r>
    </w:p>
    <w:p w14:paraId="51FF9F23" w14:textId="77777777" w:rsidR="006F15EF" w:rsidRPr="006F15EF" w:rsidRDefault="006F15EF" w:rsidP="006F15EF">
      <w:pPr>
        <w:widowControl w:val="0"/>
        <w:numPr>
          <w:ilvl w:val="1"/>
          <w:numId w:val="29"/>
        </w:numPr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r w:rsidRPr="006F15EF">
        <w:rPr>
          <w:rFonts w:ascii="Helvetica" w:hAnsi="Helvetica" w:cs="Helvetica"/>
          <w:color w:val="auto"/>
          <w:sz w:val="24"/>
          <w:szCs w:val="32"/>
        </w:rPr>
        <w:t>Types of Synthetic Benchmark are:</w:t>
      </w:r>
    </w:p>
    <w:p w14:paraId="5688ED9C" w14:textId="77777777" w:rsidR="006F15EF" w:rsidRPr="006F15EF" w:rsidRDefault="006F15EF" w:rsidP="006F15EF">
      <w:pPr>
        <w:widowControl w:val="0"/>
        <w:numPr>
          <w:ilvl w:val="2"/>
          <w:numId w:val="29"/>
        </w:numPr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hyperlink r:id="rId14" w:tooltip="Whetstone (benchmark)" w:history="1">
        <w:r w:rsidRPr="006F15EF">
          <w:rPr>
            <w:rStyle w:val="Hyperlink"/>
            <w:rFonts w:ascii="Helvetica" w:hAnsi="Helvetica" w:cs="Helvetica"/>
            <w:sz w:val="24"/>
            <w:szCs w:val="32"/>
          </w:rPr>
          <w:t>Whetstone</w:t>
        </w:r>
      </w:hyperlink>
    </w:p>
    <w:p w14:paraId="5E106917" w14:textId="77777777" w:rsidR="006F15EF" w:rsidRPr="006F15EF" w:rsidRDefault="006F15EF" w:rsidP="006F15EF">
      <w:pPr>
        <w:widowControl w:val="0"/>
        <w:numPr>
          <w:ilvl w:val="2"/>
          <w:numId w:val="29"/>
        </w:numPr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hyperlink r:id="rId15" w:tooltip="Dhrystone" w:history="1">
        <w:r w:rsidRPr="006F15EF">
          <w:rPr>
            <w:rStyle w:val="Hyperlink"/>
            <w:rFonts w:ascii="Helvetica" w:hAnsi="Helvetica" w:cs="Helvetica"/>
            <w:sz w:val="24"/>
            <w:szCs w:val="32"/>
          </w:rPr>
          <w:t>Dhrystone</w:t>
        </w:r>
      </w:hyperlink>
    </w:p>
    <w:p w14:paraId="369C7504" w14:textId="77777777" w:rsidR="006F15EF" w:rsidRPr="006F15EF" w:rsidRDefault="006F15EF" w:rsidP="006F15EF">
      <w:pPr>
        <w:widowControl w:val="0"/>
        <w:numPr>
          <w:ilvl w:val="1"/>
          <w:numId w:val="29"/>
        </w:numPr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r w:rsidRPr="006F15EF">
        <w:rPr>
          <w:rFonts w:ascii="Helvetica" w:hAnsi="Helvetica" w:cs="Helvetica"/>
          <w:color w:val="auto"/>
          <w:sz w:val="24"/>
          <w:szCs w:val="32"/>
        </w:rPr>
        <w:t>These were the first general purpose industry standard computer benchmarks. They do not necessarily obtain high scores on modern pipelined computers.</w:t>
      </w:r>
    </w:p>
    <w:p w14:paraId="2B41F63E" w14:textId="77777777" w:rsidR="006F15EF" w:rsidRPr="006F15EF" w:rsidRDefault="006F15EF" w:rsidP="006F15EF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r w:rsidRPr="006F15EF">
        <w:rPr>
          <w:rFonts w:ascii="Helvetica" w:hAnsi="Helvetica" w:cs="Helvetica"/>
          <w:color w:val="auto"/>
          <w:sz w:val="24"/>
          <w:szCs w:val="32"/>
        </w:rPr>
        <w:t>I/O benchmarks</w:t>
      </w:r>
    </w:p>
    <w:p w14:paraId="1C906F8F" w14:textId="77777777" w:rsidR="006F15EF" w:rsidRPr="006F15EF" w:rsidRDefault="006F15EF" w:rsidP="006F15EF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r w:rsidRPr="006F15EF">
        <w:rPr>
          <w:rFonts w:ascii="Helvetica" w:hAnsi="Helvetica" w:cs="Helvetica"/>
          <w:color w:val="auto"/>
          <w:sz w:val="24"/>
          <w:szCs w:val="32"/>
        </w:rPr>
        <w:t>Database benchmarks: to measure the throughput and response times of database management systems (DBMS')</w:t>
      </w:r>
    </w:p>
    <w:p w14:paraId="2A3CB2F0" w14:textId="42A48B1E" w:rsidR="006F15EF" w:rsidRDefault="006F15EF" w:rsidP="006F15EF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r w:rsidRPr="006F15EF">
        <w:rPr>
          <w:rFonts w:ascii="Helvetica" w:hAnsi="Helvetica" w:cs="Helvetica"/>
          <w:color w:val="auto"/>
          <w:sz w:val="24"/>
          <w:szCs w:val="32"/>
        </w:rPr>
        <w:t>Parallel benchmarks: used on machines with multiple cores, processors or systems consisting of multiple machines</w:t>
      </w:r>
    </w:p>
    <w:p w14:paraId="3D79D125" w14:textId="77777777" w:rsidR="006F15EF" w:rsidRDefault="006F15EF" w:rsidP="006F15EF">
      <w:pPr>
        <w:widowControl w:val="0"/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</w:p>
    <w:p w14:paraId="03B11ECD" w14:textId="155D0833" w:rsidR="0009447A" w:rsidRPr="00A172BD" w:rsidRDefault="0009447A" w:rsidP="00983341">
      <w:pPr>
        <w:rPr>
          <w:rFonts w:ascii="Helvetica" w:hAnsi="Helvetica" w:cs="Helvetica"/>
          <w:b/>
          <w:sz w:val="24"/>
          <w:szCs w:val="24"/>
        </w:rPr>
      </w:pPr>
      <w:r w:rsidRPr="00A172BD">
        <w:rPr>
          <w:rFonts w:ascii="Helvetica" w:hAnsi="Helvetica" w:cs="Helvetica"/>
          <w:b/>
          <w:sz w:val="24"/>
          <w:szCs w:val="24"/>
        </w:rPr>
        <w:t>OBJECTIVE:</w:t>
      </w:r>
    </w:p>
    <w:p w14:paraId="702F3B83" w14:textId="4245FEE5" w:rsidR="006F15EF" w:rsidRDefault="0009447A" w:rsidP="006F15EF">
      <w:pPr>
        <w:rPr>
          <w:rFonts w:ascii="Helvetica" w:hAnsi="Helvetica" w:cs="Helvetica"/>
          <w:sz w:val="24"/>
          <w:szCs w:val="24"/>
        </w:rPr>
      </w:pPr>
      <w:r w:rsidRPr="00A172BD">
        <w:rPr>
          <w:rFonts w:ascii="Helvetica" w:hAnsi="Helvetica" w:cs="Helvetica"/>
          <w:sz w:val="24"/>
          <w:szCs w:val="24"/>
        </w:rPr>
        <w:t>The objective of this assignment is to design</w:t>
      </w:r>
      <w:r w:rsidR="006F15EF">
        <w:rPr>
          <w:rFonts w:ascii="Helvetica" w:hAnsi="Helvetica" w:cs="Helvetica"/>
          <w:sz w:val="24"/>
          <w:szCs w:val="24"/>
        </w:rPr>
        <w:t xml:space="preserve"> benchmarking application that will</w:t>
      </w:r>
      <w:r w:rsidRPr="00A172BD">
        <w:rPr>
          <w:rFonts w:ascii="Helvetica" w:hAnsi="Helvetica" w:cs="Helvetica"/>
          <w:sz w:val="24"/>
          <w:szCs w:val="24"/>
        </w:rPr>
        <w:t xml:space="preserve"> </w:t>
      </w:r>
      <w:r w:rsidR="006F15EF" w:rsidRPr="006F15EF">
        <w:rPr>
          <w:rFonts w:ascii="Helvetica" w:hAnsi="Helvetica" w:cs="Helvetica"/>
          <w:sz w:val="24"/>
          <w:szCs w:val="24"/>
        </w:rPr>
        <w:t>benchmark different parts of a computer system, from the CPU, memory, disk, and network.  </w:t>
      </w:r>
    </w:p>
    <w:p w14:paraId="4AFD60E0" w14:textId="77777777" w:rsidR="006F15EF" w:rsidRDefault="006F15EF" w:rsidP="006F15EF">
      <w:pPr>
        <w:widowControl w:val="0"/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r>
        <w:rPr>
          <w:rFonts w:ascii="Helvetica" w:hAnsi="Helvetica" w:cs="Helvetica"/>
          <w:color w:val="auto"/>
          <w:sz w:val="24"/>
          <w:szCs w:val="32"/>
        </w:rPr>
        <w:t>Following are the hardwares on which I have performed benchmarking:</w:t>
      </w:r>
    </w:p>
    <w:p w14:paraId="757A4717" w14:textId="77777777" w:rsidR="006F15EF" w:rsidRDefault="006F15EF" w:rsidP="006F15EF">
      <w:pPr>
        <w:widowControl w:val="0"/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</w:p>
    <w:p w14:paraId="6F0635C3" w14:textId="77777777" w:rsidR="006F15EF" w:rsidRDefault="006F15EF" w:rsidP="006F15EF">
      <w:pPr>
        <w:widowControl w:val="0"/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r>
        <w:rPr>
          <w:rFonts w:ascii="Helvetica" w:hAnsi="Helvetica" w:cs="Helvetica"/>
          <w:color w:val="auto"/>
          <w:sz w:val="24"/>
          <w:szCs w:val="32"/>
        </w:rPr>
        <w:t>1. CPU Benchmarking:</w:t>
      </w:r>
    </w:p>
    <w:p w14:paraId="5C497625" w14:textId="77777777" w:rsidR="006F15EF" w:rsidRPr="006F15EF" w:rsidRDefault="006F15EF" w:rsidP="006F15EF">
      <w:pPr>
        <w:widowControl w:val="0"/>
        <w:autoSpaceDE w:val="0"/>
        <w:autoSpaceDN w:val="0"/>
        <w:adjustRightInd w:val="0"/>
        <w:spacing w:after="0" w:line="360" w:lineRule="atLeast"/>
        <w:ind w:left="720"/>
        <w:rPr>
          <w:rFonts w:ascii="Helvetica" w:hAnsi="Helvetica" w:cs="Helvetica"/>
          <w:color w:val="auto"/>
          <w:sz w:val="24"/>
          <w:szCs w:val="32"/>
        </w:rPr>
      </w:pPr>
      <w:r>
        <w:rPr>
          <w:rFonts w:ascii="Helvetica" w:hAnsi="Helvetica" w:cs="Helvetica"/>
          <w:color w:val="auto"/>
          <w:sz w:val="24"/>
          <w:szCs w:val="32"/>
        </w:rPr>
        <w:t>Measuring</w:t>
      </w:r>
      <w:r w:rsidRPr="006F15EF">
        <w:rPr>
          <w:rFonts w:ascii="Helvetica" w:hAnsi="Helvetica" w:cs="Helvetica"/>
          <w:color w:val="auto"/>
          <w:sz w:val="24"/>
          <w:szCs w:val="32"/>
        </w:rPr>
        <w:t xml:space="preserve"> the processor speed, in terms of floating point operations per second (Giga FLOPS, 109 FLOPS) and integer operations per second (Giga IOPS, 109 </w:t>
      </w:r>
      <w:r>
        <w:rPr>
          <w:rFonts w:ascii="Helvetica" w:hAnsi="Helvetica" w:cs="Helvetica"/>
          <w:color w:val="auto"/>
          <w:sz w:val="24"/>
          <w:szCs w:val="32"/>
        </w:rPr>
        <w:t>IOPS) at varying concurrency levels (1 and 2)</w:t>
      </w:r>
    </w:p>
    <w:p w14:paraId="09465079" w14:textId="77777777" w:rsidR="006F15EF" w:rsidRDefault="006F15EF" w:rsidP="006F15EF">
      <w:pPr>
        <w:widowControl w:val="0"/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</w:p>
    <w:p w14:paraId="6989DC11" w14:textId="77777777" w:rsidR="006F15EF" w:rsidRDefault="006F15EF" w:rsidP="006F15EF">
      <w:pPr>
        <w:widowControl w:val="0"/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r>
        <w:rPr>
          <w:rFonts w:ascii="Helvetica" w:hAnsi="Helvetica" w:cs="Helvetica"/>
          <w:color w:val="auto"/>
          <w:sz w:val="24"/>
          <w:szCs w:val="32"/>
        </w:rPr>
        <w:t>2. Memory Benchmarking through:</w:t>
      </w:r>
    </w:p>
    <w:p w14:paraId="68CC5529" w14:textId="77777777" w:rsidR="006F15EF" w:rsidRDefault="006F15EF" w:rsidP="006F15EF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r>
        <w:rPr>
          <w:rFonts w:ascii="Helvetica" w:hAnsi="Helvetica" w:cs="Helvetica"/>
          <w:color w:val="auto"/>
          <w:sz w:val="24"/>
          <w:szCs w:val="32"/>
        </w:rPr>
        <w:t>Measuring the memory speed of the</w:t>
      </w:r>
      <w:r w:rsidRPr="006F15EF">
        <w:rPr>
          <w:rFonts w:ascii="Helvetica" w:hAnsi="Helvetica" w:cs="Helvetica"/>
          <w:color w:val="auto"/>
          <w:sz w:val="24"/>
          <w:szCs w:val="32"/>
        </w:rPr>
        <w:t xml:space="preserve"> host  </w:t>
      </w:r>
      <w:r>
        <w:rPr>
          <w:rFonts w:ascii="Helvetica" w:hAnsi="Helvetica" w:cs="Helvetica"/>
          <w:color w:val="auto"/>
          <w:sz w:val="24"/>
          <w:szCs w:val="32"/>
        </w:rPr>
        <w:t>by using</w:t>
      </w:r>
      <w:r w:rsidRPr="006F15EF">
        <w:rPr>
          <w:rFonts w:ascii="Helvetica" w:hAnsi="Helvetica" w:cs="Helvetica"/>
          <w:color w:val="auto"/>
          <w:sz w:val="24"/>
          <w:szCs w:val="32"/>
        </w:rPr>
        <w:t xml:space="preserve"> read </w:t>
      </w:r>
      <w:r>
        <w:rPr>
          <w:rFonts w:ascii="Helvetica" w:hAnsi="Helvetica" w:cs="Helvetica"/>
          <w:color w:val="auto"/>
          <w:sz w:val="24"/>
          <w:szCs w:val="32"/>
        </w:rPr>
        <w:t xml:space="preserve">and </w:t>
      </w:r>
      <w:r w:rsidRPr="006F15EF">
        <w:rPr>
          <w:rFonts w:ascii="Helvetica" w:hAnsi="Helvetica" w:cs="Helvetica"/>
          <w:color w:val="auto"/>
          <w:sz w:val="24"/>
          <w:szCs w:val="32"/>
        </w:rPr>
        <w:t>write operations (e.g. memcpy), sequential access, random access, varying block sizes (1B, 1KB, 1MB), and varying the concurrency (1 thread &amp; 2 threads)  </w:t>
      </w:r>
      <w:r>
        <w:rPr>
          <w:rFonts w:ascii="Helvetica" w:hAnsi="Helvetica" w:cs="Helvetica"/>
          <w:color w:val="auto"/>
          <w:sz w:val="24"/>
          <w:szCs w:val="32"/>
        </w:rPr>
        <w:t>.</w:t>
      </w:r>
    </w:p>
    <w:p w14:paraId="01EBEFB3" w14:textId="77777777" w:rsidR="006F15EF" w:rsidRPr="006F15EF" w:rsidRDefault="006F15EF" w:rsidP="006F15EF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r w:rsidRPr="006F15EF">
        <w:rPr>
          <w:rFonts w:ascii="Helvetica" w:hAnsi="Helvetica" w:cs="Helvetica"/>
          <w:color w:val="auto"/>
          <w:sz w:val="24"/>
          <w:szCs w:val="32"/>
        </w:rPr>
        <w:t xml:space="preserve">The metrics </w:t>
      </w:r>
      <w:r>
        <w:rPr>
          <w:rFonts w:ascii="Helvetica" w:hAnsi="Helvetica" w:cs="Helvetica"/>
          <w:color w:val="auto"/>
          <w:sz w:val="24"/>
          <w:szCs w:val="32"/>
        </w:rPr>
        <w:t>measured</w:t>
      </w:r>
      <w:r w:rsidRPr="006F15EF">
        <w:rPr>
          <w:rFonts w:ascii="Helvetica" w:hAnsi="Helvetica" w:cs="Helvetica"/>
          <w:color w:val="auto"/>
          <w:sz w:val="24"/>
          <w:szCs w:val="32"/>
        </w:rPr>
        <w:t xml:space="preserve"> are throughput (Megabytes per second, MB/sec) and latency (milliseconds, ms)  </w:t>
      </w:r>
    </w:p>
    <w:p w14:paraId="5357456C" w14:textId="77777777" w:rsidR="006F15EF" w:rsidRPr="006F15EF" w:rsidRDefault="006F15EF" w:rsidP="006F15EF">
      <w:pPr>
        <w:widowControl w:val="0"/>
        <w:tabs>
          <w:tab w:val="left" w:pos="3200"/>
        </w:tabs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r>
        <w:rPr>
          <w:rFonts w:ascii="Helvetica" w:hAnsi="Helvetica" w:cs="Helvetica"/>
          <w:color w:val="auto"/>
          <w:sz w:val="24"/>
          <w:szCs w:val="32"/>
        </w:rPr>
        <w:tab/>
      </w:r>
    </w:p>
    <w:p w14:paraId="560F1E32" w14:textId="77777777" w:rsidR="006F15EF" w:rsidRDefault="006F15EF" w:rsidP="006F15EF">
      <w:pPr>
        <w:widowControl w:val="0"/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  <w:r>
        <w:rPr>
          <w:rFonts w:ascii="Helvetica" w:hAnsi="Helvetica" w:cs="Helvetica"/>
          <w:color w:val="auto"/>
          <w:sz w:val="24"/>
          <w:szCs w:val="32"/>
        </w:rPr>
        <w:t>3. Network Benchmarking through:</w:t>
      </w:r>
    </w:p>
    <w:p w14:paraId="1D064C77" w14:textId="77777777" w:rsidR="006F15EF" w:rsidRPr="006F15EF" w:rsidRDefault="006F15EF" w:rsidP="006F15EF">
      <w:pPr>
        <w:widowControl w:val="0"/>
        <w:autoSpaceDE w:val="0"/>
        <w:autoSpaceDN w:val="0"/>
        <w:adjustRightInd w:val="0"/>
        <w:spacing w:after="0" w:line="360" w:lineRule="atLeast"/>
        <w:ind w:left="720"/>
        <w:rPr>
          <w:rFonts w:ascii="Helvetica" w:hAnsi="Helvetica" w:cs="Helvetica"/>
          <w:color w:val="auto"/>
          <w:sz w:val="24"/>
          <w:szCs w:val="32"/>
        </w:rPr>
      </w:pPr>
      <w:r>
        <w:rPr>
          <w:rFonts w:ascii="Helvetica" w:hAnsi="Helvetica" w:cs="Helvetica"/>
          <w:color w:val="auto"/>
          <w:sz w:val="24"/>
          <w:szCs w:val="32"/>
        </w:rPr>
        <w:t>Measuring</w:t>
      </w:r>
      <w:r w:rsidRPr="006F15EF">
        <w:rPr>
          <w:rFonts w:ascii="Helvetica" w:hAnsi="Helvetica" w:cs="Helvetica"/>
          <w:color w:val="auto"/>
          <w:sz w:val="24"/>
          <w:szCs w:val="32"/>
        </w:rPr>
        <w:t xml:space="preserve"> the network speed between 2 instances . </w:t>
      </w:r>
      <w:r>
        <w:rPr>
          <w:rFonts w:ascii="Helvetica" w:hAnsi="Helvetica" w:cs="Helvetica"/>
          <w:color w:val="auto"/>
          <w:sz w:val="24"/>
          <w:szCs w:val="32"/>
        </w:rPr>
        <w:t xml:space="preserve">The parameter space </w:t>
      </w:r>
      <w:r w:rsidRPr="006F15EF">
        <w:rPr>
          <w:rFonts w:ascii="Helvetica" w:hAnsi="Helvetica" w:cs="Helvetica"/>
          <w:color w:val="auto"/>
          <w:sz w:val="24"/>
          <w:szCs w:val="32"/>
        </w:rPr>
        <w:t>include</w:t>
      </w:r>
      <w:r>
        <w:rPr>
          <w:rFonts w:ascii="Helvetica" w:hAnsi="Helvetica" w:cs="Helvetica"/>
          <w:color w:val="auto"/>
          <w:sz w:val="24"/>
          <w:szCs w:val="32"/>
        </w:rPr>
        <w:t>s</w:t>
      </w:r>
      <w:r w:rsidRPr="006F15EF">
        <w:rPr>
          <w:rFonts w:ascii="Helvetica" w:hAnsi="Helvetica" w:cs="Helvetica"/>
          <w:color w:val="auto"/>
          <w:sz w:val="24"/>
          <w:szCs w:val="32"/>
        </w:rPr>
        <w:t xml:space="preserve"> the TCP protocol stack, UDP, varying packet/buffer size (1B, 1KB, 64KB), and varying the con</w:t>
      </w:r>
      <w:r>
        <w:rPr>
          <w:rFonts w:ascii="Helvetica" w:hAnsi="Helvetica" w:cs="Helvetica"/>
          <w:color w:val="auto"/>
          <w:sz w:val="24"/>
          <w:szCs w:val="32"/>
        </w:rPr>
        <w:t>currency (1 thread &amp; 2 threads).</w:t>
      </w:r>
    </w:p>
    <w:p w14:paraId="15B04514" w14:textId="77777777" w:rsidR="006F15EF" w:rsidRPr="006F15EF" w:rsidRDefault="006F15EF" w:rsidP="006F15EF">
      <w:pPr>
        <w:widowControl w:val="0"/>
        <w:autoSpaceDE w:val="0"/>
        <w:autoSpaceDN w:val="0"/>
        <w:adjustRightInd w:val="0"/>
        <w:spacing w:after="0" w:line="360" w:lineRule="atLeast"/>
        <w:rPr>
          <w:rFonts w:ascii="Helvetica" w:hAnsi="Helvetica" w:cs="Helvetica"/>
          <w:color w:val="auto"/>
          <w:sz w:val="24"/>
          <w:szCs w:val="32"/>
        </w:rPr>
      </w:pPr>
    </w:p>
    <w:p w14:paraId="0A85D307" w14:textId="77777777" w:rsidR="006F15EF" w:rsidRPr="006F15EF" w:rsidRDefault="006F15EF" w:rsidP="006F15EF">
      <w:pPr>
        <w:rPr>
          <w:rFonts w:ascii="Helvetica" w:hAnsi="Helvetica" w:cs="Helvetica"/>
          <w:sz w:val="24"/>
          <w:szCs w:val="24"/>
        </w:rPr>
      </w:pPr>
    </w:p>
    <w:p w14:paraId="223E3D9B" w14:textId="77777777" w:rsidR="006C4956" w:rsidRPr="00A172BD" w:rsidRDefault="006C4956" w:rsidP="003321E7">
      <w:pPr>
        <w:rPr>
          <w:rFonts w:ascii="Helvetica" w:hAnsi="Helvetica"/>
          <w:sz w:val="24"/>
          <w:szCs w:val="24"/>
        </w:rPr>
      </w:pPr>
    </w:p>
    <w:p w14:paraId="48CE22FF" w14:textId="2721799D" w:rsidR="006C4956" w:rsidRPr="00A172BD" w:rsidRDefault="006C4956" w:rsidP="003321E7">
      <w:pPr>
        <w:rPr>
          <w:rFonts w:ascii="Helvetica" w:hAnsi="Helvetica"/>
          <w:b/>
          <w:sz w:val="24"/>
          <w:szCs w:val="24"/>
        </w:rPr>
      </w:pPr>
      <w:r w:rsidRPr="00A172BD">
        <w:rPr>
          <w:rFonts w:ascii="Helvetica" w:hAnsi="Helvetica"/>
          <w:b/>
          <w:sz w:val="24"/>
          <w:szCs w:val="24"/>
        </w:rPr>
        <w:t>TOOL USED:</w:t>
      </w:r>
    </w:p>
    <w:p w14:paraId="0B3B62A7" w14:textId="77777777" w:rsidR="00B65155" w:rsidRDefault="006C4956" w:rsidP="003321E7">
      <w:pPr>
        <w:rPr>
          <w:rFonts w:ascii="Helvetica" w:hAnsi="Helvetica"/>
          <w:sz w:val="24"/>
          <w:szCs w:val="24"/>
        </w:rPr>
      </w:pPr>
      <w:r w:rsidRPr="00A172BD">
        <w:rPr>
          <w:rFonts w:ascii="Helvetica" w:hAnsi="Helvetica"/>
          <w:sz w:val="24"/>
          <w:szCs w:val="24"/>
        </w:rPr>
        <w:t>The tool</w:t>
      </w:r>
      <w:r w:rsidR="00B65155">
        <w:rPr>
          <w:rFonts w:ascii="Helvetica" w:hAnsi="Helvetica"/>
          <w:sz w:val="24"/>
          <w:szCs w:val="24"/>
        </w:rPr>
        <w:t>s</w:t>
      </w:r>
      <w:r w:rsidRPr="00A172BD">
        <w:rPr>
          <w:rFonts w:ascii="Helvetica" w:hAnsi="Helvetica"/>
          <w:sz w:val="24"/>
          <w:szCs w:val="24"/>
        </w:rPr>
        <w:t xml:space="preserve"> u</w:t>
      </w:r>
      <w:r w:rsidR="00B65155">
        <w:rPr>
          <w:rFonts w:ascii="Helvetica" w:hAnsi="Helvetica"/>
          <w:sz w:val="24"/>
          <w:szCs w:val="24"/>
        </w:rPr>
        <w:t>sed in designing this system are:</w:t>
      </w:r>
    </w:p>
    <w:p w14:paraId="769163E2" w14:textId="004464C8" w:rsidR="00B65155" w:rsidRDefault="006C4956" w:rsidP="00B65155">
      <w:pPr>
        <w:pStyle w:val="ListParagraph"/>
        <w:numPr>
          <w:ilvl w:val="0"/>
          <w:numId w:val="32"/>
        </w:numPr>
        <w:spacing w:after="0"/>
        <w:rPr>
          <w:rFonts w:ascii="Helvetica" w:hAnsi="Helvetica"/>
          <w:sz w:val="24"/>
          <w:szCs w:val="24"/>
        </w:rPr>
      </w:pPr>
      <w:r w:rsidRPr="00B65155">
        <w:rPr>
          <w:rFonts w:ascii="Helvetica" w:hAnsi="Helvetica"/>
          <w:sz w:val="24"/>
          <w:szCs w:val="24"/>
        </w:rPr>
        <w:t>Eclipse Luna 4.4</w:t>
      </w:r>
      <w:r w:rsidR="00B65155" w:rsidRPr="00B65155">
        <w:rPr>
          <w:rFonts w:ascii="Helvetica" w:hAnsi="Helvetica"/>
          <w:sz w:val="24"/>
          <w:szCs w:val="24"/>
        </w:rPr>
        <w:t xml:space="preserve"> for Java codes</w:t>
      </w:r>
    </w:p>
    <w:p w14:paraId="768C4029" w14:textId="276B6735" w:rsidR="00B65155" w:rsidRDefault="00B65155" w:rsidP="00B65155">
      <w:pPr>
        <w:pStyle w:val="ListParagraph"/>
        <w:numPr>
          <w:ilvl w:val="0"/>
          <w:numId w:val="32"/>
        </w:num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Sublime Text for C code</w:t>
      </w:r>
    </w:p>
    <w:p w14:paraId="7D866205" w14:textId="1DBA986E" w:rsidR="00B65155" w:rsidRDefault="00B65155" w:rsidP="00B65155">
      <w:pPr>
        <w:pStyle w:val="ListParagraph"/>
        <w:numPr>
          <w:ilvl w:val="0"/>
          <w:numId w:val="32"/>
        </w:num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Amazon AWS for testing on cloud</w:t>
      </w:r>
    </w:p>
    <w:p w14:paraId="5E632CCD" w14:textId="77777777" w:rsidR="00B65155" w:rsidRPr="00B65155" w:rsidRDefault="00B65155" w:rsidP="00B65155">
      <w:pPr>
        <w:spacing w:after="0"/>
        <w:ind w:left="360"/>
        <w:rPr>
          <w:rFonts w:ascii="Helvetica" w:hAnsi="Helvetica"/>
          <w:sz w:val="24"/>
          <w:szCs w:val="24"/>
        </w:rPr>
      </w:pPr>
    </w:p>
    <w:p w14:paraId="49C8E8F1" w14:textId="77777777" w:rsidR="006C4956" w:rsidRDefault="006C4956" w:rsidP="003321E7">
      <w:pPr>
        <w:rPr>
          <w:rFonts w:ascii="Helvetica" w:hAnsi="Helvetica"/>
          <w:sz w:val="28"/>
          <w:szCs w:val="28"/>
        </w:rPr>
      </w:pPr>
    </w:p>
    <w:p w14:paraId="3E3302A7" w14:textId="77777777" w:rsidR="00B65155" w:rsidRDefault="00B65155" w:rsidP="003321E7">
      <w:pPr>
        <w:rPr>
          <w:rFonts w:ascii="Helvetica" w:hAnsi="Helvetica"/>
          <w:sz w:val="28"/>
          <w:szCs w:val="28"/>
        </w:rPr>
      </w:pPr>
    </w:p>
    <w:p w14:paraId="45F98E5E" w14:textId="77777777" w:rsidR="00B65155" w:rsidRDefault="00B65155" w:rsidP="003321E7">
      <w:pPr>
        <w:rPr>
          <w:rFonts w:ascii="Helvetica" w:hAnsi="Helvetica"/>
          <w:sz w:val="28"/>
          <w:szCs w:val="28"/>
        </w:rPr>
      </w:pPr>
    </w:p>
    <w:p w14:paraId="11D793DA" w14:textId="77777777" w:rsidR="00B65155" w:rsidRDefault="00B65155" w:rsidP="003321E7">
      <w:pPr>
        <w:rPr>
          <w:rFonts w:ascii="Helvetica" w:hAnsi="Helvetica"/>
          <w:sz w:val="28"/>
          <w:szCs w:val="28"/>
        </w:rPr>
      </w:pPr>
    </w:p>
    <w:p w14:paraId="164FD4A9" w14:textId="77777777" w:rsidR="00B65155" w:rsidRDefault="00B65155" w:rsidP="003321E7">
      <w:pPr>
        <w:rPr>
          <w:rFonts w:ascii="Helvetica" w:hAnsi="Helvetica"/>
          <w:sz w:val="28"/>
          <w:szCs w:val="28"/>
        </w:rPr>
      </w:pPr>
    </w:p>
    <w:p w14:paraId="0F9E0F4B" w14:textId="77777777" w:rsidR="00B65155" w:rsidRDefault="00B65155" w:rsidP="003321E7">
      <w:pPr>
        <w:rPr>
          <w:rFonts w:ascii="Helvetica" w:hAnsi="Helvetica"/>
          <w:sz w:val="28"/>
          <w:szCs w:val="28"/>
        </w:rPr>
      </w:pPr>
    </w:p>
    <w:p w14:paraId="3DBD770E" w14:textId="77777777" w:rsidR="00B65155" w:rsidRDefault="00B65155" w:rsidP="003321E7">
      <w:pPr>
        <w:rPr>
          <w:rFonts w:ascii="Helvetica" w:hAnsi="Helvetica"/>
          <w:sz w:val="28"/>
          <w:szCs w:val="28"/>
        </w:rPr>
      </w:pPr>
    </w:p>
    <w:p w14:paraId="288D2084" w14:textId="77777777" w:rsidR="00B65155" w:rsidRDefault="00B65155" w:rsidP="003321E7">
      <w:pPr>
        <w:rPr>
          <w:rFonts w:ascii="Helvetica" w:hAnsi="Helvetica"/>
          <w:sz w:val="28"/>
          <w:szCs w:val="28"/>
        </w:rPr>
      </w:pPr>
    </w:p>
    <w:p w14:paraId="492525EB" w14:textId="77777777" w:rsidR="00B65155" w:rsidRDefault="00B65155" w:rsidP="003321E7">
      <w:pPr>
        <w:rPr>
          <w:rFonts w:ascii="Helvetica" w:hAnsi="Helvetica"/>
          <w:sz w:val="28"/>
          <w:szCs w:val="28"/>
        </w:rPr>
      </w:pPr>
    </w:p>
    <w:p w14:paraId="312C8A87" w14:textId="77777777" w:rsidR="00B65155" w:rsidRDefault="00B65155" w:rsidP="003321E7">
      <w:pPr>
        <w:rPr>
          <w:rFonts w:ascii="Helvetica" w:hAnsi="Helvetica"/>
          <w:sz w:val="28"/>
          <w:szCs w:val="28"/>
        </w:rPr>
      </w:pPr>
    </w:p>
    <w:p w14:paraId="14CB34F0" w14:textId="77777777" w:rsidR="00B65155" w:rsidRDefault="00B65155" w:rsidP="003321E7">
      <w:pPr>
        <w:rPr>
          <w:rFonts w:ascii="Helvetica" w:hAnsi="Helvetica"/>
          <w:sz w:val="28"/>
          <w:szCs w:val="28"/>
        </w:rPr>
      </w:pPr>
    </w:p>
    <w:p w14:paraId="52BA9123" w14:textId="77777777" w:rsidR="00B65155" w:rsidRDefault="00B65155" w:rsidP="003321E7">
      <w:pPr>
        <w:rPr>
          <w:rFonts w:ascii="Helvetica" w:hAnsi="Helvetica"/>
          <w:sz w:val="28"/>
          <w:szCs w:val="28"/>
        </w:rPr>
      </w:pPr>
    </w:p>
    <w:p w14:paraId="5A5EBD29" w14:textId="77777777" w:rsidR="00B65155" w:rsidRDefault="00B65155" w:rsidP="003321E7">
      <w:pPr>
        <w:rPr>
          <w:rFonts w:ascii="Helvetica" w:hAnsi="Helvetica"/>
          <w:sz w:val="28"/>
          <w:szCs w:val="28"/>
        </w:rPr>
      </w:pPr>
    </w:p>
    <w:p w14:paraId="7F8BB8BD" w14:textId="77777777" w:rsidR="00B65155" w:rsidRDefault="00B65155" w:rsidP="003321E7">
      <w:pPr>
        <w:rPr>
          <w:rFonts w:ascii="Helvetica" w:hAnsi="Helvetica"/>
          <w:sz w:val="28"/>
          <w:szCs w:val="28"/>
        </w:rPr>
      </w:pPr>
    </w:p>
    <w:p w14:paraId="2E3B2B9D" w14:textId="77777777" w:rsidR="00B65155" w:rsidRDefault="00B65155" w:rsidP="003321E7">
      <w:pPr>
        <w:rPr>
          <w:rFonts w:ascii="Helvetica" w:hAnsi="Helvetica"/>
          <w:sz w:val="28"/>
          <w:szCs w:val="28"/>
        </w:rPr>
      </w:pPr>
    </w:p>
    <w:p w14:paraId="2EB22AC2" w14:textId="01B24225" w:rsidR="008B5CAC" w:rsidRPr="00FE7467" w:rsidRDefault="008B5CAC" w:rsidP="00FE7467">
      <w:pPr>
        <w:tabs>
          <w:tab w:val="left" w:pos="1688"/>
        </w:tabs>
        <w:rPr>
          <w:rFonts w:ascii="Helvetica" w:hAnsi="Helvetica"/>
          <w:sz w:val="24"/>
          <w:szCs w:val="24"/>
        </w:rPr>
      </w:pPr>
    </w:p>
    <w:p w14:paraId="3BECE6F3" w14:textId="76A87454" w:rsidR="008B5CAC" w:rsidRDefault="00FE7467" w:rsidP="00FE7467">
      <w:pPr>
        <w:pStyle w:val="Title"/>
        <w:ind w:firstLine="720"/>
        <w:jc w:val="left"/>
        <w:rPr>
          <w:smallCaps w:val="0"/>
        </w:rPr>
      </w:pPr>
      <w:r>
        <w:rPr>
          <w:smallCaps w:val="0"/>
        </w:rPr>
        <w:t xml:space="preserve">    </w:t>
      </w:r>
      <w:r w:rsidR="008B5CAC">
        <w:rPr>
          <w:smallCaps w:val="0"/>
        </w:rPr>
        <w:t>DESIGNING AND DOCUMENTATION</w:t>
      </w:r>
    </w:p>
    <w:p w14:paraId="3C014DEF" w14:textId="77777777" w:rsidR="008B5CAC" w:rsidRDefault="008B5CAC" w:rsidP="003321E7">
      <w:pPr>
        <w:rPr>
          <w:rFonts w:ascii="Helvetica" w:hAnsi="Helvetica"/>
          <w:sz w:val="28"/>
          <w:szCs w:val="28"/>
        </w:rPr>
      </w:pPr>
    </w:p>
    <w:p w14:paraId="23269341" w14:textId="19EBED5F" w:rsidR="00A172BD" w:rsidRDefault="00A172BD" w:rsidP="003321E7">
      <w:pPr>
        <w:rPr>
          <w:rFonts w:ascii="Helvetica" w:hAnsi="Helvetica"/>
          <w:b/>
          <w:sz w:val="24"/>
          <w:szCs w:val="24"/>
        </w:rPr>
      </w:pPr>
      <w:r w:rsidRPr="00A172BD">
        <w:rPr>
          <w:rFonts w:ascii="Helvetica" w:hAnsi="Helvetica"/>
          <w:b/>
          <w:sz w:val="24"/>
          <w:szCs w:val="24"/>
        </w:rPr>
        <w:t>OVERVIEW</w:t>
      </w:r>
    </w:p>
    <w:p w14:paraId="57BA4FF2" w14:textId="2F04F0BD" w:rsidR="002105EB" w:rsidRDefault="002105EB" w:rsidP="003321E7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Following are the steps in the designing of the program</w:t>
      </w:r>
      <w:r w:rsidR="00B65155">
        <w:rPr>
          <w:rFonts w:ascii="Helvetica" w:hAnsi="Helvetica"/>
          <w:sz w:val="24"/>
          <w:szCs w:val="24"/>
        </w:rPr>
        <w:t>s</w:t>
      </w:r>
      <w:r>
        <w:rPr>
          <w:rFonts w:ascii="Helvetica" w:hAnsi="Helvetica"/>
          <w:sz w:val="24"/>
          <w:szCs w:val="24"/>
        </w:rPr>
        <w:t>:</w:t>
      </w:r>
    </w:p>
    <w:p w14:paraId="6B94602B" w14:textId="77777777" w:rsidR="00B65155" w:rsidRDefault="00B65155" w:rsidP="003321E7">
      <w:pPr>
        <w:rPr>
          <w:rFonts w:ascii="Helvetica" w:hAnsi="Helvetica"/>
          <w:sz w:val="24"/>
          <w:szCs w:val="24"/>
        </w:rPr>
      </w:pPr>
    </w:p>
    <w:p w14:paraId="363A45D6" w14:textId="278875DE" w:rsidR="00B65155" w:rsidRDefault="00B65155" w:rsidP="003321E7">
      <w:pPr>
        <w:rPr>
          <w:rFonts w:ascii="Helvetica" w:hAnsi="Helvetica"/>
          <w:b/>
          <w:sz w:val="24"/>
          <w:szCs w:val="24"/>
        </w:rPr>
      </w:pPr>
      <w:r w:rsidRPr="00B65155">
        <w:rPr>
          <w:rFonts w:ascii="Helvetica" w:hAnsi="Helvetica"/>
          <w:b/>
          <w:sz w:val="24"/>
          <w:szCs w:val="24"/>
        </w:rPr>
        <w:t>1. CPU BENCHMARKING:</w:t>
      </w:r>
    </w:p>
    <w:p w14:paraId="391E8377" w14:textId="1F035BEA" w:rsidR="00B65155" w:rsidRDefault="00B65155" w:rsidP="003321E7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For benchmarking the CPU, I have performed the following steps:</w:t>
      </w:r>
    </w:p>
    <w:p w14:paraId="62A64073" w14:textId="04578ACA" w:rsidR="00B65155" w:rsidRDefault="00B65155" w:rsidP="00B65155">
      <w:pPr>
        <w:pStyle w:val="ListParagraph"/>
        <w:numPr>
          <w:ilvl w:val="0"/>
          <w:numId w:val="33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Created a class </w:t>
      </w:r>
      <w:r w:rsidR="00C26914" w:rsidRPr="00B65155">
        <w:rPr>
          <w:rFonts w:ascii="Helvetica" w:hAnsi="Helvetica"/>
          <w:b/>
          <w:sz w:val="24"/>
          <w:szCs w:val="24"/>
        </w:rPr>
        <w:t>Cpu</w:t>
      </w:r>
      <w:r w:rsidR="00C26914">
        <w:rPr>
          <w:rFonts w:ascii="Helvetica" w:hAnsi="Helvetica"/>
          <w:b/>
          <w:sz w:val="24"/>
          <w:szCs w:val="24"/>
        </w:rPr>
        <w:t>,</w:t>
      </w:r>
      <w:r>
        <w:rPr>
          <w:rFonts w:ascii="Helvetica" w:hAnsi="Helvetica"/>
          <w:sz w:val="24"/>
          <w:szCs w:val="24"/>
        </w:rPr>
        <w:t xml:space="preserve"> that will first ask the user to input the number of concurrent threads that he wants to run.</w:t>
      </w:r>
      <w:r w:rsidR="00C26914">
        <w:rPr>
          <w:rFonts w:ascii="Helvetica" w:hAnsi="Helvetica"/>
          <w:sz w:val="24"/>
          <w:szCs w:val="24"/>
        </w:rPr>
        <w:t xml:space="preserve"> He should enter either for 1 thread or 2 or maximum 4 threads. </w:t>
      </w:r>
    </w:p>
    <w:p w14:paraId="02A3CBFC" w14:textId="18212F0F" w:rsidR="00C26914" w:rsidRDefault="00C26914" w:rsidP="00B65155">
      <w:pPr>
        <w:pStyle w:val="ListParagraph"/>
        <w:numPr>
          <w:ilvl w:val="0"/>
          <w:numId w:val="33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This class will then run the object of new class </w:t>
      </w:r>
      <w:r w:rsidRPr="00C26914">
        <w:rPr>
          <w:rFonts w:ascii="Helvetica" w:hAnsi="Helvetica"/>
          <w:b/>
          <w:sz w:val="24"/>
          <w:szCs w:val="24"/>
        </w:rPr>
        <w:t>CpuLoader</w:t>
      </w:r>
      <w:r>
        <w:rPr>
          <w:rFonts w:ascii="Helvetica" w:hAnsi="Helvetica"/>
          <w:b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in threads as per the number of concurrent threads entered by the user.</w:t>
      </w:r>
    </w:p>
    <w:p w14:paraId="2A296545" w14:textId="5410CE53" w:rsidR="00C26914" w:rsidRPr="00C26914" w:rsidRDefault="00C26914" w:rsidP="00C26914">
      <w:pPr>
        <w:pStyle w:val="ListParagraph"/>
        <w:numPr>
          <w:ilvl w:val="0"/>
          <w:numId w:val="33"/>
        </w:numPr>
        <w:rPr>
          <w:rFonts w:ascii="Helvetica" w:hAnsi="Helvetica"/>
          <w:sz w:val="24"/>
          <w:szCs w:val="24"/>
        </w:rPr>
      </w:pPr>
      <w:r w:rsidRPr="00C26914">
        <w:rPr>
          <w:rFonts w:ascii="Helvetica" w:hAnsi="Helvetica"/>
          <w:b/>
          <w:sz w:val="24"/>
          <w:szCs w:val="24"/>
        </w:rPr>
        <w:t>CpuLoader</w:t>
      </w:r>
      <w:r>
        <w:rPr>
          <w:rFonts w:ascii="Helvetica" w:hAnsi="Helvetica"/>
          <w:sz w:val="24"/>
          <w:szCs w:val="24"/>
        </w:rPr>
        <w:t xml:space="preserve"> consists of the following methods:</w:t>
      </w:r>
    </w:p>
    <w:p w14:paraId="6F03A0C3" w14:textId="636F573D" w:rsidR="00C26914" w:rsidRDefault="00C26914" w:rsidP="00C26914">
      <w:pPr>
        <w:pStyle w:val="ListParagraph"/>
        <w:ind w:left="144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1. </w:t>
      </w:r>
      <w:r w:rsidRPr="00C26914">
        <w:rPr>
          <w:rFonts w:ascii="Helvetica" w:hAnsi="Helvetica"/>
          <w:sz w:val="24"/>
          <w:szCs w:val="24"/>
        </w:rPr>
        <w:t>iopsCalculator()</w:t>
      </w:r>
      <w:r>
        <w:rPr>
          <w:rFonts w:ascii="Helvetica" w:hAnsi="Helvetica"/>
          <w:sz w:val="24"/>
          <w:szCs w:val="24"/>
        </w:rPr>
        <w:t xml:space="preserve"> – It will calculate and return the  total time for performing multiplication and addition of 3 randomly generated Integer number.</w:t>
      </w:r>
    </w:p>
    <w:p w14:paraId="65A40BD2" w14:textId="2E3A73ED" w:rsidR="00C26914" w:rsidRDefault="00C26914" w:rsidP="00C26914">
      <w:pPr>
        <w:pStyle w:val="ListParagraph"/>
        <w:ind w:left="144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2. </w:t>
      </w:r>
      <w:r w:rsidRPr="00C26914">
        <w:rPr>
          <w:rFonts w:ascii="Helvetica" w:hAnsi="Helvetica"/>
          <w:sz w:val="24"/>
          <w:szCs w:val="24"/>
        </w:rPr>
        <w:t>flopsCalculator()</w:t>
      </w:r>
      <w:r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– It will calculate and return the  total time for performing multiplication</w:t>
      </w:r>
      <w:r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 xml:space="preserve">and addition of 3 randomly generated </w:t>
      </w:r>
      <w:r>
        <w:rPr>
          <w:rFonts w:ascii="Helvetica" w:hAnsi="Helvetica"/>
          <w:sz w:val="24"/>
          <w:szCs w:val="24"/>
        </w:rPr>
        <w:t>Float</w:t>
      </w:r>
      <w:r>
        <w:rPr>
          <w:rFonts w:ascii="Helvetica" w:hAnsi="Helvetica"/>
          <w:sz w:val="24"/>
          <w:szCs w:val="24"/>
        </w:rPr>
        <w:t xml:space="preserve"> number.</w:t>
      </w:r>
    </w:p>
    <w:p w14:paraId="137E168E" w14:textId="18F73178" w:rsidR="00C26914" w:rsidRDefault="00C26914" w:rsidP="00C26914">
      <w:pPr>
        <w:pStyle w:val="ListParagraph"/>
        <w:ind w:left="144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3. </w:t>
      </w:r>
      <w:r w:rsidRPr="00C26914">
        <w:rPr>
          <w:rFonts w:ascii="Helvetica" w:hAnsi="Helvetica"/>
          <w:sz w:val="24"/>
          <w:szCs w:val="24"/>
        </w:rPr>
        <w:t>operationsCalc(</w:t>
      </w:r>
      <w:r w:rsidRPr="00C26914">
        <w:rPr>
          <w:rFonts w:ascii="Helvetica" w:hAnsi="Helvetica"/>
          <w:bCs/>
          <w:sz w:val="24"/>
          <w:szCs w:val="24"/>
        </w:rPr>
        <w:t>float</w:t>
      </w:r>
      <w:r w:rsidRPr="00C26914">
        <w:rPr>
          <w:rFonts w:ascii="Helvetica" w:hAnsi="Helvetica"/>
          <w:sz w:val="24"/>
          <w:szCs w:val="24"/>
        </w:rPr>
        <w:t xml:space="preserve"> operations)</w:t>
      </w:r>
      <w:r>
        <w:rPr>
          <w:rFonts w:ascii="Helvetica" w:hAnsi="Helvetica"/>
          <w:sz w:val="24"/>
          <w:szCs w:val="24"/>
        </w:rPr>
        <w:t xml:space="preserve"> – It will take the total time returned by 1 and 2 and calculate GFLOPS and IOPS accordingly using the formula:</w:t>
      </w:r>
    </w:p>
    <w:p w14:paraId="36849FE7" w14:textId="3D3F02DD" w:rsidR="00C26914" w:rsidRDefault="00C26914" w:rsidP="00C26914">
      <w:pPr>
        <w:pStyle w:val="ListParagraph"/>
        <w:ind w:left="1440"/>
        <w:rPr>
          <w:rFonts w:ascii="Helvetica" w:hAnsi="Helvetica"/>
          <w:b/>
          <w:sz w:val="24"/>
          <w:szCs w:val="24"/>
          <w:vertAlign w:val="superscript"/>
        </w:rPr>
      </w:pPr>
      <w:r w:rsidRPr="00273CD2">
        <w:rPr>
          <w:rFonts w:ascii="Helvetica" w:hAnsi="Helvetica"/>
          <w:b/>
          <w:sz w:val="24"/>
          <w:szCs w:val="24"/>
        </w:rPr>
        <w:t xml:space="preserve">GFLOPS/IOPS = </w:t>
      </w:r>
      <w:r w:rsidR="00273CD2" w:rsidRPr="00273CD2">
        <w:rPr>
          <w:rFonts w:ascii="Helvetica" w:hAnsi="Helvetica"/>
          <w:b/>
          <w:sz w:val="24"/>
          <w:szCs w:val="24"/>
        </w:rPr>
        <w:t>(</w:t>
      </w:r>
      <w:r w:rsidRPr="00273CD2">
        <w:rPr>
          <w:rFonts w:ascii="Helvetica" w:hAnsi="Helvetica"/>
          <w:b/>
          <w:sz w:val="24"/>
          <w:szCs w:val="24"/>
        </w:rPr>
        <w:t>7 * Integer.MAX_VALUE</w:t>
      </w:r>
      <w:r w:rsidR="00273CD2" w:rsidRPr="00273CD2">
        <w:rPr>
          <w:rFonts w:ascii="Helvetica" w:hAnsi="Helvetica"/>
          <w:b/>
          <w:sz w:val="24"/>
          <w:szCs w:val="24"/>
        </w:rPr>
        <w:t>) / (operations / 1000) / 10</w:t>
      </w:r>
      <w:r w:rsidR="00273CD2" w:rsidRPr="00273CD2">
        <w:rPr>
          <w:rFonts w:ascii="Helvetica" w:hAnsi="Helvetica"/>
          <w:b/>
          <w:sz w:val="24"/>
          <w:szCs w:val="24"/>
          <w:vertAlign w:val="superscript"/>
        </w:rPr>
        <w:t>9</w:t>
      </w:r>
    </w:p>
    <w:p w14:paraId="0A9711DD" w14:textId="77777777" w:rsidR="00273CD2" w:rsidRDefault="00273CD2" w:rsidP="00273CD2">
      <w:pPr>
        <w:rPr>
          <w:rFonts w:ascii="Helvetica" w:hAnsi="Helvetica"/>
          <w:b/>
          <w:bCs/>
          <w:sz w:val="24"/>
          <w:szCs w:val="24"/>
        </w:rPr>
      </w:pPr>
    </w:p>
    <w:p w14:paraId="4DD65161" w14:textId="093D2A93" w:rsidR="00273CD2" w:rsidRDefault="00273CD2" w:rsidP="00273CD2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2. MEMORY BENCHMARKING:</w:t>
      </w:r>
    </w:p>
    <w:p w14:paraId="6094F132" w14:textId="60EE301B" w:rsidR="00273CD2" w:rsidRDefault="00273CD2" w:rsidP="00273CD2">
      <w:pPr>
        <w:rPr>
          <w:rFonts w:ascii="Helvetica" w:hAnsi="Helvetica"/>
          <w:bCs/>
          <w:sz w:val="24"/>
          <w:szCs w:val="24"/>
        </w:rPr>
      </w:pPr>
      <w:r>
        <w:rPr>
          <w:rFonts w:ascii="Helvetica" w:hAnsi="Helvetica"/>
          <w:bCs/>
          <w:sz w:val="24"/>
          <w:szCs w:val="24"/>
        </w:rPr>
        <w:t>For benchmarking the Memory, I have performed the following steps:</w:t>
      </w:r>
    </w:p>
    <w:p w14:paraId="590CF3B4" w14:textId="66397969" w:rsidR="00273CD2" w:rsidRDefault="00273CD2" w:rsidP="00273CD2">
      <w:pPr>
        <w:pStyle w:val="ListParagraph"/>
        <w:numPr>
          <w:ilvl w:val="0"/>
          <w:numId w:val="34"/>
        </w:numPr>
        <w:rPr>
          <w:rFonts w:ascii="Helvetica" w:hAnsi="Helvetica"/>
          <w:bCs/>
          <w:sz w:val="24"/>
          <w:szCs w:val="24"/>
        </w:rPr>
      </w:pPr>
      <w:r>
        <w:rPr>
          <w:rFonts w:ascii="Helvetica" w:hAnsi="Helvetica"/>
          <w:bCs/>
          <w:sz w:val="24"/>
          <w:szCs w:val="24"/>
        </w:rPr>
        <w:t>Created a file using .c extension and coded using C.</w:t>
      </w:r>
    </w:p>
    <w:p w14:paraId="17CE73B4" w14:textId="03E9445C" w:rsidR="00273CD2" w:rsidRDefault="00273CD2" w:rsidP="00273CD2">
      <w:pPr>
        <w:pStyle w:val="ListParagraph"/>
        <w:numPr>
          <w:ilvl w:val="0"/>
          <w:numId w:val="34"/>
        </w:numPr>
        <w:rPr>
          <w:rFonts w:ascii="Helvetica" w:hAnsi="Helvetica"/>
          <w:bCs/>
          <w:sz w:val="24"/>
          <w:szCs w:val="24"/>
        </w:rPr>
      </w:pPr>
      <w:r>
        <w:rPr>
          <w:rFonts w:ascii="Helvetica" w:hAnsi="Helvetica"/>
          <w:bCs/>
          <w:sz w:val="24"/>
          <w:szCs w:val="24"/>
        </w:rPr>
        <w:t>I have allocated 3 block sizes of 1Byte, 1KB and 1MB in an array. And every thread which is created performs memcpy using all the 3 block sizes.</w:t>
      </w:r>
    </w:p>
    <w:p w14:paraId="66F86014" w14:textId="657ACAE5" w:rsidR="00273CD2" w:rsidRPr="00273CD2" w:rsidRDefault="00273CD2" w:rsidP="00273CD2">
      <w:pPr>
        <w:pStyle w:val="ListParagraph"/>
        <w:numPr>
          <w:ilvl w:val="0"/>
          <w:numId w:val="34"/>
        </w:numPr>
        <w:rPr>
          <w:rFonts w:ascii="Helvetica" w:hAnsi="Helvetica"/>
          <w:bCs/>
          <w:sz w:val="24"/>
          <w:szCs w:val="24"/>
        </w:rPr>
      </w:pPr>
      <w:r>
        <w:rPr>
          <w:rFonts w:ascii="Helvetica" w:hAnsi="Helvetica"/>
          <w:bCs/>
          <w:sz w:val="24"/>
          <w:szCs w:val="24"/>
        </w:rPr>
        <w:t>Formulas used for calculating latency and throughput are:</w:t>
      </w:r>
    </w:p>
    <w:p w14:paraId="28803DD9" w14:textId="659E77AD" w:rsidR="00273CD2" w:rsidRDefault="00273CD2" w:rsidP="00273CD2">
      <w:pPr>
        <w:ind w:left="360"/>
        <w:rPr>
          <w:rFonts w:ascii="Helvetica" w:hAnsi="Helvetica"/>
          <w:bCs/>
          <w:sz w:val="24"/>
          <w:szCs w:val="24"/>
        </w:rPr>
      </w:pPr>
      <w:r w:rsidRPr="00273CD2">
        <w:rPr>
          <w:rFonts w:ascii="Helvetica" w:hAnsi="Helvetica"/>
          <w:b/>
          <w:bCs/>
          <w:sz w:val="24"/>
          <w:szCs w:val="24"/>
        </w:rPr>
        <w:t xml:space="preserve">Latency </w:t>
      </w:r>
      <w:r>
        <w:rPr>
          <w:rFonts w:ascii="Helvetica" w:hAnsi="Helvetica"/>
          <w:bCs/>
          <w:sz w:val="24"/>
          <w:szCs w:val="24"/>
        </w:rPr>
        <w:t xml:space="preserve">= </w:t>
      </w:r>
      <w:r w:rsidRPr="00273CD2">
        <w:rPr>
          <w:rFonts w:ascii="Helvetica" w:hAnsi="Helvetica"/>
          <w:bCs/>
          <w:sz w:val="24"/>
          <w:szCs w:val="24"/>
        </w:rPr>
        <w:t>(1000.0</w:t>
      </w:r>
      <w:r>
        <w:rPr>
          <w:rFonts w:ascii="Helvetica" w:hAnsi="Helvetica"/>
          <w:bCs/>
          <w:sz w:val="24"/>
          <w:szCs w:val="24"/>
        </w:rPr>
        <w:t xml:space="preserve"> *(End Time – Start Time</w:t>
      </w:r>
      <w:r w:rsidRPr="00273CD2">
        <w:rPr>
          <w:rFonts w:ascii="Helvetica" w:hAnsi="Helvetica"/>
          <w:bCs/>
          <w:sz w:val="24"/>
          <w:szCs w:val="24"/>
        </w:rPr>
        <w:t>) + (</w:t>
      </w:r>
      <w:r>
        <w:rPr>
          <w:rFonts w:ascii="Helvetica" w:hAnsi="Helvetica"/>
          <w:bCs/>
          <w:sz w:val="24"/>
          <w:szCs w:val="24"/>
        </w:rPr>
        <w:t xml:space="preserve">End Time </w:t>
      </w:r>
      <w:r w:rsidRPr="00273CD2">
        <w:rPr>
          <w:rFonts w:ascii="Helvetica" w:hAnsi="Helvetica"/>
          <w:bCs/>
          <w:sz w:val="24"/>
          <w:szCs w:val="24"/>
        </w:rPr>
        <w:t>-</w:t>
      </w:r>
      <w:r>
        <w:rPr>
          <w:rFonts w:ascii="Helvetica" w:hAnsi="Helvetica"/>
          <w:bCs/>
          <w:sz w:val="24"/>
          <w:szCs w:val="24"/>
        </w:rPr>
        <w:t xml:space="preserve"> </w:t>
      </w:r>
      <w:r>
        <w:rPr>
          <w:rFonts w:ascii="Helvetica" w:hAnsi="Helvetica"/>
          <w:bCs/>
          <w:sz w:val="24"/>
          <w:szCs w:val="24"/>
        </w:rPr>
        <w:t>Start Time</w:t>
      </w:r>
      <w:r w:rsidRPr="00273CD2">
        <w:rPr>
          <w:rFonts w:ascii="Helvetica" w:hAnsi="Helvetica"/>
          <w:bCs/>
          <w:sz w:val="24"/>
          <w:szCs w:val="24"/>
        </w:rPr>
        <w:t>)/1000.0)</w:t>
      </w:r>
      <w:r>
        <w:rPr>
          <w:rFonts w:ascii="Helvetica" w:hAnsi="Helvetica"/>
          <w:bCs/>
          <w:sz w:val="24"/>
          <w:szCs w:val="24"/>
        </w:rPr>
        <w:t xml:space="preserve"> / iterations through all block sizes</w:t>
      </w:r>
    </w:p>
    <w:p w14:paraId="4235A562" w14:textId="14487D6D" w:rsidR="00273CD2" w:rsidRDefault="00273CD2" w:rsidP="00273CD2">
      <w:pPr>
        <w:ind w:left="360"/>
        <w:rPr>
          <w:rFonts w:ascii="Helvetica" w:hAnsi="Helvetica"/>
          <w:bCs/>
          <w:sz w:val="24"/>
          <w:szCs w:val="24"/>
        </w:rPr>
      </w:pPr>
      <w:r w:rsidRPr="00273CD2">
        <w:rPr>
          <w:rFonts w:ascii="Helvetica" w:hAnsi="Helvetica"/>
          <w:b/>
          <w:bCs/>
          <w:sz w:val="24"/>
          <w:szCs w:val="24"/>
        </w:rPr>
        <w:t>Throughput</w:t>
      </w:r>
      <w:r w:rsidRPr="00273CD2">
        <w:rPr>
          <w:rFonts w:ascii="Helvetica" w:hAnsi="Helvetica"/>
          <w:bCs/>
          <w:sz w:val="24"/>
          <w:szCs w:val="24"/>
        </w:rPr>
        <w:t xml:space="preserve"> = (</w:t>
      </w:r>
      <w:r>
        <w:rPr>
          <w:rFonts w:ascii="Helvetica" w:hAnsi="Helvetica"/>
          <w:bCs/>
          <w:sz w:val="24"/>
          <w:szCs w:val="24"/>
        </w:rPr>
        <w:t>No of concurrent threads * block s</w:t>
      </w:r>
      <w:r w:rsidRPr="00273CD2">
        <w:rPr>
          <w:rFonts w:ascii="Helvetica" w:hAnsi="Helvetica"/>
          <w:bCs/>
          <w:sz w:val="24"/>
          <w:szCs w:val="24"/>
        </w:rPr>
        <w:t>ize /</w:t>
      </w:r>
      <w:r>
        <w:rPr>
          <w:rFonts w:ascii="Helvetica" w:hAnsi="Helvetica"/>
          <w:bCs/>
          <w:sz w:val="24"/>
          <w:szCs w:val="24"/>
        </w:rPr>
        <w:t xml:space="preserve"> (1024.0 * 1024.0)) / (total no of executions</w:t>
      </w:r>
      <w:r w:rsidRPr="00273CD2">
        <w:rPr>
          <w:rFonts w:ascii="Helvetica" w:hAnsi="Helvetica"/>
          <w:bCs/>
          <w:sz w:val="24"/>
          <w:szCs w:val="24"/>
        </w:rPr>
        <w:t>/ 1000.0);</w:t>
      </w:r>
    </w:p>
    <w:p w14:paraId="381F18A3" w14:textId="77777777" w:rsidR="00EF7470" w:rsidRDefault="00EF7470" w:rsidP="00273CD2">
      <w:pPr>
        <w:ind w:left="360"/>
        <w:rPr>
          <w:rFonts w:ascii="Helvetica" w:hAnsi="Helvetica"/>
          <w:bCs/>
          <w:sz w:val="24"/>
          <w:szCs w:val="24"/>
        </w:rPr>
      </w:pPr>
    </w:p>
    <w:p w14:paraId="6517F140" w14:textId="1C0104E7" w:rsidR="00645C38" w:rsidRDefault="00645C38" w:rsidP="00645C38">
      <w:pPr>
        <w:rPr>
          <w:rFonts w:ascii="Helvetica" w:hAnsi="Helvetica"/>
          <w:bCs/>
          <w:sz w:val="24"/>
          <w:szCs w:val="24"/>
        </w:rPr>
      </w:pPr>
      <w:r w:rsidRPr="00EF7470">
        <w:rPr>
          <w:rFonts w:ascii="Helvetica" w:hAnsi="Helvetica"/>
          <w:b/>
          <w:bCs/>
          <w:sz w:val="24"/>
          <w:szCs w:val="24"/>
        </w:rPr>
        <w:t xml:space="preserve">3. </w:t>
      </w:r>
      <w:r w:rsidR="00EF7470" w:rsidRPr="00EF7470">
        <w:rPr>
          <w:rFonts w:ascii="Helvetica" w:hAnsi="Helvetica"/>
          <w:b/>
          <w:bCs/>
          <w:sz w:val="24"/>
          <w:szCs w:val="24"/>
        </w:rPr>
        <w:t>NETWORK BENCHMARKING:</w:t>
      </w:r>
    </w:p>
    <w:p w14:paraId="2187A9C8" w14:textId="1F21F2ED" w:rsidR="00EF7470" w:rsidRDefault="00EF7470" w:rsidP="00645C38">
      <w:pPr>
        <w:rPr>
          <w:rFonts w:ascii="Helvetica" w:hAnsi="Helvetica"/>
          <w:bCs/>
          <w:sz w:val="24"/>
          <w:szCs w:val="24"/>
        </w:rPr>
      </w:pPr>
      <w:r>
        <w:rPr>
          <w:rFonts w:ascii="Helvetica" w:hAnsi="Helvetica"/>
          <w:bCs/>
          <w:sz w:val="24"/>
          <w:szCs w:val="24"/>
        </w:rPr>
        <w:t>For Network benchmarking I have calculated network speed TCP and UDP server client connection using the following steps:</w:t>
      </w:r>
    </w:p>
    <w:p w14:paraId="650C2CDC" w14:textId="17104EE3" w:rsidR="00EF7470" w:rsidRPr="00EF7470" w:rsidRDefault="00EF7470" w:rsidP="00EF7470">
      <w:pPr>
        <w:pStyle w:val="ListParagraph"/>
        <w:numPr>
          <w:ilvl w:val="0"/>
          <w:numId w:val="36"/>
        </w:numPr>
        <w:rPr>
          <w:rFonts w:ascii="Helvetica" w:hAnsi="Helvetica"/>
          <w:b/>
          <w:bCs/>
          <w:sz w:val="24"/>
          <w:szCs w:val="24"/>
        </w:rPr>
      </w:pPr>
      <w:r w:rsidRPr="00EF7470">
        <w:rPr>
          <w:rFonts w:ascii="Helvetica" w:hAnsi="Helvetica"/>
          <w:b/>
          <w:bCs/>
          <w:sz w:val="24"/>
          <w:szCs w:val="24"/>
        </w:rPr>
        <w:t>TCP:</w:t>
      </w:r>
      <w:r>
        <w:rPr>
          <w:rFonts w:ascii="Helvetica" w:hAnsi="Helvetica"/>
          <w:b/>
          <w:bCs/>
          <w:sz w:val="24"/>
          <w:szCs w:val="24"/>
        </w:rPr>
        <w:t xml:space="preserve"> </w:t>
      </w:r>
      <w:r>
        <w:rPr>
          <w:rFonts w:ascii="Helvetica" w:hAnsi="Helvetica"/>
          <w:bCs/>
          <w:sz w:val="24"/>
          <w:szCs w:val="24"/>
        </w:rPr>
        <w:t>For TCP network speed benchmarking I have created 3 classes:</w:t>
      </w:r>
    </w:p>
    <w:p w14:paraId="24817FCB" w14:textId="5021DEC6" w:rsidR="00EF7470" w:rsidRPr="00EF7470" w:rsidRDefault="00EF7470" w:rsidP="00EF7470">
      <w:pPr>
        <w:pStyle w:val="ListParagraph"/>
        <w:numPr>
          <w:ilvl w:val="0"/>
          <w:numId w:val="37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ServerTCP --&gt; </w:t>
      </w:r>
      <w:r>
        <w:rPr>
          <w:rFonts w:ascii="Helvetica" w:hAnsi="Helvetica"/>
          <w:sz w:val="24"/>
        </w:rPr>
        <w:t xml:space="preserve">This class starts the server and then call the object of another class </w:t>
      </w:r>
      <w:r w:rsidRPr="00EF7470">
        <w:rPr>
          <w:rFonts w:ascii="Helvetica" w:hAnsi="Helvetica"/>
          <w:b/>
          <w:sz w:val="24"/>
        </w:rPr>
        <w:t>tcpServerManager</w:t>
      </w:r>
      <w:r>
        <w:rPr>
          <w:rFonts w:ascii="Helvetica" w:hAnsi="Helvetica"/>
          <w:sz w:val="24"/>
        </w:rPr>
        <w:t xml:space="preserve"> that will run in threads ( 1 thread and then 1 and 2 threads)</w:t>
      </w:r>
    </w:p>
    <w:p w14:paraId="3E6C30F0" w14:textId="601E0ECC" w:rsidR="00EF7470" w:rsidRPr="00EF7470" w:rsidRDefault="00EF7470" w:rsidP="00EF7470">
      <w:pPr>
        <w:pStyle w:val="ListParagraph"/>
        <w:numPr>
          <w:ilvl w:val="0"/>
          <w:numId w:val="37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tcpServerManager --&gt;</w:t>
      </w:r>
      <w:r>
        <w:rPr>
          <w:rFonts w:ascii="Helvetica" w:hAnsi="Helvetica"/>
          <w:bCs/>
          <w:sz w:val="24"/>
          <w:szCs w:val="24"/>
        </w:rPr>
        <w:t xml:space="preserve"> This will implement </w:t>
      </w:r>
      <w:r w:rsidRPr="00EF7470">
        <w:rPr>
          <w:rFonts w:ascii="Helvetica" w:hAnsi="Helvetica"/>
          <w:bCs/>
          <w:i/>
          <w:sz w:val="24"/>
          <w:szCs w:val="24"/>
        </w:rPr>
        <w:t>Runnable</w:t>
      </w:r>
      <w:r>
        <w:rPr>
          <w:rFonts w:ascii="Helvetica" w:hAnsi="Helvetica"/>
          <w:bCs/>
          <w:sz w:val="24"/>
          <w:szCs w:val="24"/>
        </w:rPr>
        <w:t xml:space="preserve"> and will run in threads. It will first receive a set of bytes from Client and then send the same to it.</w:t>
      </w:r>
    </w:p>
    <w:p w14:paraId="38BA5A11" w14:textId="2D1913FF" w:rsidR="00EF7470" w:rsidRPr="001006C5" w:rsidRDefault="00EF7470" w:rsidP="00EF7470">
      <w:pPr>
        <w:pStyle w:val="ListParagraph"/>
        <w:numPr>
          <w:ilvl w:val="0"/>
          <w:numId w:val="37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ClientUDP --&gt; </w:t>
      </w:r>
      <w:r>
        <w:rPr>
          <w:rFonts w:ascii="Helvetica" w:hAnsi="Helvetica"/>
          <w:bCs/>
          <w:sz w:val="24"/>
          <w:szCs w:val="24"/>
        </w:rPr>
        <w:t>This will also implement Runnable and will make threads and make 1:1 connection with the Server threads. It will first send a set of bytes to it and then receive the same. The total time taken from sending the bytes and receiving the same through different block</w:t>
      </w:r>
      <w:r w:rsidR="001006C5">
        <w:rPr>
          <w:rFonts w:ascii="Helvetica" w:hAnsi="Helvetica"/>
          <w:bCs/>
          <w:sz w:val="24"/>
          <w:szCs w:val="24"/>
        </w:rPr>
        <w:t xml:space="preserve"> sizes is calculated and then the Network speed is calculated accordingly.</w:t>
      </w:r>
    </w:p>
    <w:p w14:paraId="59B26D54" w14:textId="212C4F7C" w:rsidR="001006C5" w:rsidRPr="001006C5" w:rsidRDefault="001006C5" w:rsidP="001006C5">
      <w:pPr>
        <w:rPr>
          <w:rFonts w:ascii="Helvetica" w:hAnsi="Helvetica"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2. UDP: </w:t>
      </w:r>
      <w:r>
        <w:rPr>
          <w:rFonts w:ascii="Helvetica" w:hAnsi="Helvetica"/>
          <w:bCs/>
          <w:sz w:val="24"/>
          <w:szCs w:val="24"/>
        </w:rPr>
        <w:t>For UDP network speed benchmarking also I have created 3 similar classes which perform similar functions.</w:t>
      </w:r>
    </w:p>
    <w:p w14:paraId="25D74559" w14:textId="697C5D59" w:rsidR="00273CD2" w:rsidRPr="00273CD2" w:rsidRDefault="00273CD2" w:rsidP="00273CD2">
      <w:pPr>
        <w:pStyle w:val="ListParagraph"/>
        <w:rPr>
          <w:rFonts w:ascii="Helvetica" w:hAnsi="Helvetica"/>
          <w:bCs/>
          <w:sz w:val="24"/>
          <w:szCs w:val="24"/>
        </w:rPr>
      </w:pPr>
    </w:p>
    <w:p w14:paraId="2BAA7618" w14:textId="1E7A496E" w:rsidR="00802C17" w:rsidRPr="00802C17" w:rsidRDefault="00802C17" w:rsidP="006B569D">
      <w:pPr>
        <w:widowControl w:val="0"/>
        <w:tabs>
          <w:tab w:val="left" w:pos="378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auto"/>
          <w:sz w:val="24"/>
          <w:szCs w:val="24"/>
        </w:rPr>
      </w:pPr>
      <w:r w:rsidRPr="00802C17">
        <w:rPr>
          <w:rFonts w:ascii="Helvetica" w:hAnsi="Helvetica" w:cs="Helvetica"/>
          <w:b/>
          <w:bCs/>
          <w:color w:val="auto"/>
          <w:sz w:val="24"/>
          <w:szCs w:val="24"/>
        </w:rPr>
        <w:t xml:space="preserve">SOFTWARE REQUIREMENT </w:t>
      </w:r>
      <w:r w:rsidR="006B569D">
        <w:rPr>
          <w:rFonts w:ascii="Helvetica" w:hAnsi="Helvetica" w:cs="Helvetica"/>
          <w:b/>
          <w:bCs/>
          <w:color w:val="auto"/>
          <w:sz w:val="24"/>
          <w:szCs w:val="24"/>
        </w:rPr>
        <w:tab/>
      </w:r>
    </w:p>
    <w:p w14:paraId="1EA9070A" w14:textId="77777777" w:rsidR="00410BD8" w:rsidRDefault="00802C17" w:rsidP="00802C17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auto"/>
          <w:sz w:val="24"/>
          <w:szCs w:val="24"/>
        </w:rPr>
      </w:pPr>
      <w:r w:rsidRPr="00802C17">
        <w:rPr>
          <w:rFonts w:ascii="Helvetica" w:hAnsi="Helvetica" w:cs="Helvetica"/>
          <w:color w:val="auto"/>
          <w:position w:val="-3"/>
          <w:sz w:val="24"/>
          <w:szCs w:val="24"/>
        </w:rPr>
        <w:t xml:space="preserve">• </w:t>
      </w:r>
      <w:r w:rsidRPr="00802C17">
        <w:rPr>
          <w:rFonts w:ascii="Helvetica" w:hAnsi="Helvetica" w:cs="Helvetica"/>
          <w:color w:val="auto"/>
          <w:sz w:val="24"/>
          <w:szCs w:val="24"/>
        </w:rPr>
        <w:t xml:space="preserve">Windows, Linux, Macintosh </w:t>
      </w:r>
    </w:p>
    <w:p w14:paraId="45814B17" w14:textId="2040183D" w:rsidR="00802C17" w:rsidRDefault="00802C17" w:rsidP="00802C17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auto"/>
          <w:sz w:val="24"/>
          <w:szCs w:val="24"/>
        </w:rPr>
      </w:pPr>
      <w:r w:rsidRPr="00802C17">
        <w:rPr>
          <w:rFonts w:ascii="Helvetica" w:hAnsi="Helvetica" w:cs="Helvetica"/>
          <w:color w:val="auto"/>
          <w:position w:val="-3"/>
          <w:sz w:val="24"/>
          <w:szCs w:val="24"/>
        </w:rPr>
        <w:t xml:space="preserve">• </w:t>
      </w:r>
      <w:r w:rsidRPr="00802C17">
        <w:rPr>
          <w:rFonts w:ascii="Helvetica" w:hAnsi="Helvetica" w:cs="Helvetica"/>
          <w:color w:val="auto"/>
          <w:sz w:val="24"/>
          <w:szCs w:val="24"/>
        </w:rPr>
        <w:t>Java Virtual machine</w:t>
      </w:r>
      <w:r w:rsidR="001006C5">
        <w:rPr>
          <w:rFonts w:ascii="Helvetica" w:hAnsi="Helvetica" w:cs="Helvetica"/>
          <w:color w:val="auto"/>
          <w:sz w:val="24"/>
          <w:szCs w:val="24"/>
        </w:rPr>
        <w:t xml:space="preserve"> and gcc compiler</w:t>
      </w:r>
      <w:r w:rsidRPr="00802C17">
        <w:rPr>
          <w:rFonts w:ascii="Helvetica" w:hAnsi="Helvetica" w:cs="Helvetica"/>
          <w:color w:val="auto"/>
          <w:sz w:val="24"/>
          <w:szCs w:val="24"/>
        </w:rPr>
        <w:t xml:space="preserve"> </w:t>
      </w:r>
    </w:p>
    <w:p w14:paraId="01EDC204" w14:textId="77777777" w:rsidR="00DF3B85" w:rsidRPr="00DF3B85" w:rsidRDefault="00DF3B85" w:rsidP="00DF3B85">
      <w:pPr>
        <w:rPr>
          <w:rFonts w:ascii="Helvetica" w:hAnsi="Helvetica"/>
          <w:sz w:val="24"/>
          <w:szCs w:val="24"/>
        </w:rPr>
      </w:pPr>
      <w:bookmarkStart w:id="0" w:name="_GoBack"/>
      <w:bookmarkEnd w:id="0"/>
    </w:p>
    <w:sectPr w:rsidR="00DF3B85" w:rsidRPr="00DF3B85">
      <w:footerReference w:type="even" r:id="rId16"/>
      <w:footerReference w:type="default" r:id="rId17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5B1C39" w14:textId="77777777" w:rsidR="00586850" w:rsidRDefault="00586850">
      <w:pPr>
        <w:spacing w:after="0" w:line="240" w:lineRule="auto"/>
      </w:pPr>
      <w:r>
        <w:separator/>
      </w:r>
    </w:p>
  </w:endnote>
  <w:endnote w:type="continuationSeparator" w:id="0">
    <w:p w14:paraId="720BB507" w14:textId="77777777" w:rsidR="00586850" w:rsidRDefault="0058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GｺﾞｼｯｸM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創英ﾌﾟﾚｾﾞﾝｽEB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65EF2" w14:textId="77777777" w:rsidR="00634BEF" w:rsidRDefault="005E238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01C8A4D0" wp14:editId="09677956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1A3D8555" w14:textId="09469EB3" w:rsidR="00634BEF" w:rsidRDefault="0058685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6F15EF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BENCHMARKING TOOL</w:t>
                              </w:r>
                            </w:sdtContent>
                          </w:sdt>
                          <w:r w:rsidR="005E238F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C73C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SAMI AHMAD KHAN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01C8A4D0" id="Rectangle_x0020_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" o:allowincell="f" filled="f" stroked="f">
              <v:textbox style="layout-flow:vertical;mso-layout-flow-alt:bottom-to-top" inset=",,8.64pt,10.8pt">
                <w:txbxContent>
                  <w:p w14:paraId="1A3D8555" w14:textId="09469EB3" w:rsidR="00634BEF" w:rsidRDefault="0058685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6F15EF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BENCHMARKING TOOL</w:t>
                        </w:r>
                      </w:sdtContent>
                    </w:sdt>
                    <w:r w:rsidR="005E238F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C73C9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SAMI AHMAD KHAN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61A68D71" wp14:editId="4D8D178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9C81BAF" id="AutoShape_x0020_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8CCB81D" wp14:editId="20C0061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7C64FB7C" w14:textId="77777777" w:rsidR="00634BEF" w:rsidRDefault="005E238F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6B569D" w:rsidRPr="006B569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8CCB81D" id="Oval_x0020_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" o:allowincell="f" fillcolor="#d34817 [3204]" stroked="f">
              <v:textbox inset="0,0,0,0">
                <w:txbxContent>
                  <w:p w14:paraId="7C64FB7C" w14:textId="77777777" w:rsidR="00634BEF" w:rsidRDefault="005E238F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6B569D" w:rsidRPr="006B569D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E9233" w14:textId="77777777" w:rsidR="00634BEF" w:rsidRDefault="005E238F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1B6FDEC" wp14:editId="6437FE7B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076FD55" w14:textId="21DCD508" w:rsidR="00634BEF" w:rsidRDefault="0058685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6F15EF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BENCHMARKING TOOL</w:t>
                              </w:r>
                            </w:sdtContent>
                          </w:sdt>
                          <w:r w:rsidR="005E238F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C73C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SAMI AHMAD KHAN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01B6FDEC" id="Rectangle_x0020_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14:paraId="2076FD55" w14:textId="21DCD508" w:rsidR="00634BEF" w:rsidRDefault="0058685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6F15EF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BENCHMARKING TOOL</w:t>
                        </w:r>
                      </w:sdtContent>
                    </w:sdt>
                    <w:r w:rsidR="005E238F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C73C9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SAMI AHMAD KHAN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32A93EB" wp14:editId="23798A0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3FC83F8" id="AutoShape_x0020_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8B1A283" wp14:editId="21B43F4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5353280C" w14:textId="77777777" w:rsidR="00634BEF" w:rsidRDefault="005E238F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6B569D" w:rsidRPr="006B569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8B1A283" id="Oval_x0020_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" o:allowincell="f" fillcolor="#d34817 [3204]" stroked="f">
              <v:textbox inset="0,0,0,0">
                <w:txbxContent>
                  <w:p w14:paraId="5353280C" w14:textId="77777777" w:rsidR="00634BEF" w:rsidRDefault="005E238F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6B569D" w:rsidRPr="006B569D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7B9B8238" w14:textId="77777777" w:rsidR="00634BEF" w:rsidRDefault="00634BEF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C141EA" w14:textId="77777777" w:rsidR="00586850" w:rsidRDefault="00586850">
      <w:pPr>
        <w:spacing w:after="0" w:line="240" w:lineRule="auto"/>
      </w:pPr>
      <w:r>
        <w:separator/>
      </w:r>
    </w:p>
  </w:footnote>
  <w:footnote w:type="continuationSeparator" w:id="0">
    <w:p w14:paraId="32585509" w14:textId="77777777" w:rsidR="00586850" w:rsidRDefault="00586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0000001"/>
    <w:multiLevelType w:val="hybridMultilevel"/>
    <w:tmpl w:val="368C29E4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C3636D"/>
    <w:multiLevelType w:val="multilevel"/>
    <w:tmpl w:val="2EBC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923FF5"/>
    <w:multiLevelType w:val="hybridMultilevel"/>
    <w:tmpl w:val="B1A46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E71E7"/>
    <w:multiLevelType w:val="hybridMultilevel"/>
    <w:tmpl w:val="D68A0D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154A754E"/>
    <w:multiLevelType w:val="hybridMultilevel"/>
    <w:tmpl w:val="8EAAB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5D75AF"/>
    <w:multiLevelType w:val="hybridMultilevel"/>
    <w:tmpl w:val="CF08F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183F2A"/>
    <w:multiLevelType w:val="hybridMultilevel"/>
    <w:tmpl w:val="ED9C29A0"/>
    <w:lvl w:ilvl="0" w:tplc="E8DAB554">
      <w:start w:val="1"/>
      <w:numFmt w:val="decimal"/>
      <w:lvlText w:val="%1."/>
      <w:lvlJc w:val="left"/>
      <w:pPr>
        <w:ind w:left="720" w:hanging="360"/>
      </w:pPr>
      <w:rPr>
        <w:rFonts w:cs="Helvetic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E0234"/>
    <w:multiLevelType w:val="hybridMultilevel"/>
    <w:tmpl w:val="8BBC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32779A"/>
    <w:multiLevelType w:val="hybridMultilevel"/>
    <w:tmpl w:val="57302696"/>
    <w:lvl w:ilvl="0" w:tplc="287690FA">
      <w:start w:val="1"/>
      <w:numFmt w:val="bullet"/>
      <w:lvlText w:val="-"/>
      <w:lvlJc w:val="left"/>
      <w:pPr>
        <w:ind w:left="1620" w:hanging="36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>
    <w:nsid w:val="2CB83B7A"/>
    <w:multiLevelType w:val="hybridMultilevel"/>
    <w:tmpl w:val="C9FA1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480FAF"/>
    <w:multiLevelType w:val="hybridMultilevel"/>
    <w:tmpl w:val="AAB8E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4F1215"/>
    <w:multiLevelType w:val="hybridMultilevel"/>
    <w:tmpl w:val="5920B304"/>
    <w:lvl w:ilvl="0" w:tplc="4A2E4AB4">
      <w:start w:val="1"/>
      <w:numFmt w:val="bullet"/>
      <w:lvlText w:val="-"/>
      <w:lvlJc w:val="left"/>
      <w:pPr>
        <w:ind w:left="1620" w:hanging="36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>
    <w:nsid w:val="38A01D1C"/>
    <w:multiLevelType w:val="hybridMultilevel"/>
    <w:tmpl w:val="3CC25418"/>
    <w:lvl w:ilvl="0" w:tplc="803AD56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936AFB"/>
    <w:multiLevelType w:val="hybridMultilevel"/>
    <w:tmpl w:val="FBCC5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3654FE"/>
    <w:multiLevelType w:val="hybridMultilevel"/>
    <w:tmpl w:val="2612E842"/>
    <w:lvl w:ilvl="0" w:tplc="981E5938">
      <w:start w:val="1"/>
      <w:numFmt w:val="bullet"/>
      <w:lvlText w:val="-"/>
      <w:lvlJc w:val="left"/>
      <w:pPr>
        <w:ind w:left="1620" w:hanging="36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>
    <w:nsid w:val="4D0E6A1C"/>
    <w:multiLevelType w:val="hybridMultilevel"/>
    <w:tmpl w:val="D9CCF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DA1F44"/>
    <w:multiLevelType w:val="hybridMultilevel"/>
    <w:tmpl w:val="57D8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F124D9"/>
    <w:multiLevelType w:val="hybridMultilevel"/>
    <w:tmpl w:val="BBF89E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EE94BA4"/>
    <w:multiLevelType w:val="hybridMultilevel"/>
    <w:tmpl w:val="6BC4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3F1F7D"/>
    <w:multiLevelType w:val="hybridMultilevel"/>
    <w:tmpl w:val="72C8CF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7AE447E"/>
    <w:multiLevelType w:val="hybridMultilevel"/>
    <w:tmpl w:val="D72C3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7FD2B2E"/>
    <w:multiLevelType w:val="hybridMultilevel"/>
    <w:tmpl w:val="9EB87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ED3AA2"/>
    <w:multiLevelType w:val="hybridMultilevel"/>
    <w:tmpl w:val="3722870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703831"/>
    <w:multiLevelType w:val="hybridMultilevel"/>
    <w:tmpl w:val="F454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064146"/>
    <w:multiLevelType w:val="hybridMultilevel"/>
    <w:tmpl w:val="CBB0C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1E7906"/>
    <w:multiLevelType w:val="hybridMultilevel"/>
    <w:tmpl w:val="A022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C67EA3"/>
    <w:multiLevelType w:val="hybridMultilevel"/>
    <w:tmpl w:val="8378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3913A4"/>
    <w:multiLevelType w:val="hybridMultilevel"/>
    <w:tmpl w:val="7CB82ADE"/>
    <w:lvl w:ilvl="0" w:tplc="7FEABE84">
      <w:start w:val="1"/>
      <w:numFmt w:val="bullet"/>
      <w:lvlText w:val="-"/>
      <w:lvlJc w:val="left"/>
      <w:pPr>
        <w:ind w:left="1540" w:hanging="36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1"/>
  </w:num>
  <w:num w:numId="12">
    <w:abstractNumId w:val="24"/>
  </w:num>
  <w:num w:numId="13">
    <w:abstractNumId w:val="8"/>
  </w:num>
  <w:num w:numId="14">
    <w:abstractNumId w:val="22"/>
  </w:num>
  <w:num w:numId="15">
    <w:abstractNumId w:val="30"/>
  </w:num>
  <w:num w:numId="16">
    <w:abstractNumId w:val="5"/>
  </w:num>
  <w:num w:numId="17">
    <w:abstractNumId w:val="31"/>
  </w:num>
  <w:num w:numId="18">
    <w:abstractNumId w:val="27"/>
  </w:num>
  <w:num w:numId="19">
    <w:abstractNumId w:val="32"/>
  </w:num>
  <w:num w:numId="20">
    <w:abstractNumId w:val="16"/>
  </w:num>
  <w:num w:numId="21">
    <w:abstractNumId w:val="13"/>
  </w:num>
  <w:num w:numId="22">
    <w:abstractNumId w:val="19"/>
  </w:num>
  <w:num w:numId="23">
    <w:abstractNumId w:val="10"/>
  </w:num>
  <w:num w:numId="24">
    <w:abstractNumId w:val="17"/>
  </w:num>
  <w:num w:numId="25">
    <w:abstractNumId w:val="20"/>
  </w:num>
  <w:num w:numId="26">
    <w:abstractNumId w:val="9"/>
  </w:num>
  <w:num w:numId="27">
    <w:abstractNumId w:val="26"/>
  </w:num>
  <w:num w:numId="28">
    <w:abstractNumId w:val="29"/>
  </w:num>
  <w:num w:numId="29">
    <w:abstractNumId w:val="6"/>
  </w:num>
  <w:num w:numId="30">
    <w:abstractNumId w:val="18"/>
  </w:num>
  <w:num w:numId="31">
    <w:abstractNumId w:val="12"/>
  </w:num>
  <w:num w:numId="32">
    <w:abstractNumId w:val="21"/>
  </w:num>
  <w:num w:numId="33">
    <w:abstractNumId w:val="23"/>
  </w:num>
  <w:num w:numId="34">
    <w:abstractNumId w:val="14"/>
  </w:num>
  <w:num w:numId="35">
    <w:abstractNumId w:val="28"/>
  </w:num>
  <w:num w:numId="36">
    <w:abstractNumId w:val="15"/>
  </w:num>
  <w:num w:numId="37">
    <w:abstractNumId w:val="25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evenAndOddHeaders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91"/>
    <w:rsid w:val="000447D1"/>
    <w:rsid w:val="0009447A"/>
    <w:rsid w:val="000A6303"/>
    <w:rsid w:val="000C73C9"/>
    <w:rsid w:val="000D5A4D"/>
    <w:rsid w:val="000D7BD2"/>
    <w:rsid w:val="001006C5"/>
    <w:rsid w:val="00114E91"/>
    <w:rsid w:val="002105EB"/>
    <w:rsid w:val="00273CD2"/>
    <w:rsid w:val="002D4D96"/>
    <w:rsid w:val="003148CA"/>
    <w:rsid w:val="003321E7"/>
    <w:rsid w:val="003364D6"/>
    <w:rsid w:val="00393E7D"/>
    <w:rsid w:val="00410BD8"/>
    <w:rsid w:val="00471640"/>
    <w:rsid w:val="004A5691"/>
    <w:rsid w:val="00586850"/>
    <w:rsid w:val="00586C4B"/>
    <w:rsid w:val="005D4474"/>
    <w:rsid w:val="005E238F"/>
    <w:rsid w:val="00613525"/>
    <w:rsid w:val="00634BEF"/>
    <w:rsid w:val="00645C38"/>
    <w:rsid w:val="006B569D"/>
    <w:rsid w:val="006C4956"/>
    <w:rsid w:val="006F15EF"/>
    <w:rsid w:val="00710978"/>
    <w:rsid w:val="00732A79"/>
    <w:rsid w:val="007E43B1"/>
    <w:rsid w:val="00802C17"/>
    <w:rsid w:val="008654FC"/>
    <w:rsid w:val="008B5CAC"/>
    <w:rsid w:val="00921C0B"/>
    <w:rsid w:val="00983341"/>
    <w:rsid w:val="009C4A96"/>
    <w:rsid w:val="009F7389"/>
    <w:rsid w:val="00A172BD"/>
    <w:rsid w:val="00A809F8"/>
    <w:rsid w:val="00AD3DE2"/>
    <w:rsid w:val="00AE6D4A"/>
    <w:rsid w:val="00B65155"/>
    <w:rsid w:val="00B8358B"/>
    <w:rsid w:val="00B94951"/>
    <w:rsid w:val="00BC5FC6"/>
    <w:rsid w:val="00C26914"/>
    <w:rsid w:val="00C63008"/>
    <w:rsid w:val="00C94CCA"/>
    <w:rsid w:val="00CC60EA"/>
    <w:rsid w:val="00CE3EAB"/>
    <w:rsid w:val="00D24BA4"/>
    <w:rsid w:val="00D52074"/>
    <w:rsid w:val="00D55890"/>
    <w:rsid w:val="00D64D2E"/>
    <w:rsid w:val="00DA0D3B"/>
    <w:rsid w:val="00DF3B85"/>
    <w:rsid w:val="00E0603B"/>
    <w:rsid w:val="00E46F7D"/>
    <w:rsid w:val="00E53829"/>
    <w:rsid w:val="00EC2E60"/>
    <w:rsid w:val="00ED0143"/>
    <w:rsid w:val="00EF7470"/>
    <w:rsid w:val="00F20183"/>
    <w:rsid w:val="00F337E9"/>
    <w:rsid w:val="00F90AEA"/>
    <w:rsid w:val="00FE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49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styleId="ListParagraph">
    <w:name w:val="List Paragraph"/>
    <w:basedOn w:val="Normal"/>
    <w:uiPriority w:val="34"/>
    <w:qFormat/>
    <w:rsid w:val="003321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6303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15EF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5EF"/>
    <w:rPr>
      <w:color w:val="96A9A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6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5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2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3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7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7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hyperlink" Target="https://en.wikipedia.org/wiki/Benchmark_(computing)" TargetMode="External"/><Relationship Id="rId14" Type="http://schemas.openxmlformats.org/officeDocument/2006/relationships/hyperlink" Target="https://en.wikipedia.org/wiki/Whetstone_(benchmark)" TargetMode="External"/><Relationship Id="rId15" Type="http://schemas.openxmlformats.org/officeDocument/2006/relationships/hyperlink" Target="https://en.wikipedia.org/wiki/Dhrystone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Relationship Id="rId9" Type="http://schemas.openxmlformats.org/officeDocument/2006/relationships/settings" Target="settings.xml"/><Relationship Id="rId10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mAK/Library/Containers/com.microsoft.Word/Data/Library/Caches/TM01773064/Report%20(Equity%20them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SAMI AHMAD KHAN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>false</MarketSpecific>
    <ApprovalStatus xmlns="4873beb7-5857-4685-be1f-d57550cc96cc">InProgress</ApprovalStatus>
    <DirectSourceMarket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NumericId xmlns="4873beb7-5857-4685-be1f-d57550cc96cc">101796266</NumericId>
    <TPFriendlyName xmlns="4873beb7-5857-4685-be1f-d57550cc96cc" xsi:nil="true"/>
    <BusinessGroup xmlns="4873beb7-5857-4685-be1f-d57550cc96cc" xsi:nil="true"/>
    <OpenTemplate xmlns="4873beb7-5857-4685-be1f-d57550cc96cc">true</OpenTemplate>
    <SourceTitle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>2009-11-03T02:56:00+00:00</IntlLangReviewDate>
    <PublishStatusLookup xmlns="4873beb7-5857-4685-be1f-d57550cc96cc">
      <Value>509198</Value>
      <Value>1303611</Value>
    </PublishStatusLookup>
    <ParentAssetId xmlns="4873beb7-5857-4685-be1f-d57550cc96cc" xsi:nil="true"/>
    <LastPublishResultLookup xmlns="4873beb7-5857-4685-be1f-d57550cc96cc" xsi:nil="true"/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APAuthor xmlns="4873beb7-5857-4685-be1f-d57550cc96cc">
      <UserInfo>
        <DisplayName>REDMOND\v-luannv</DisplayName>
        <AccountId>92</AccountId>
        <AccountType/>
      </UserInfo>
    </APAuthor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>2009-11-03T02:56:00+00:00</LastModifiedDateTime>
    <TPLaunchHelpLinkType xmlns="4873beb7-5857-4685-be1f-d57550cc96cc">Template</TPLaunchHelpLinkType>
    <TimesCloned xmlns="4873beb7-5857-4685-be1f-d57550cc96cc" xsi:nil="true"/>
    <PublishTargets xmlns="4873beb7-5857-4685-be1f-d57550cc96cc">OfficeOnline</PublishTargets>
    <AcquiredFrom xmlns="4873beb7-5857-4685-be1f-d57550cc96cc">Community</AcquiredFrom>
    <AssetStart xmlns="4873beb7-5857-4685-be1f-d57550cc96cc">2009-11-03T02:10:57+00:00</AssetStart>
    <FriendlyTitle xmlns="4873beb7-5857-4685-be1f-d57550cc96cc" xsi:nil="true"/>
    <Provider xmlns="4873beb7-5857-4685-be1f-d57550cc96cc" xsi:nil="true"/>
    <LastHandOff xmlns="4873beb7-5857-4685-be1f-d57550cc96cc" xsi:nil="true"/>
    <Manager xmlns="4873beb7-5857-4685-be1f-d57550cc96cc" xsi:nil="true"/>
    <UALocRecommendation xmlns="4873beb7-5857-4685-be1f-d57550cc96cc">Localize</UALocRecommendation>
    <ArtSampleDocs xmlns="4873beb7-5857-4685-be1f-d57550cc96cc" xsi:nil="true"/>
    <UACurrentWords xmlns="4873beb7-5857-4685-be1f-d57550cc96cc" xsi:nil="true"/>
    <TPClientViewer xmlns="4873beb7-5857-4685-be1f-d57550cc96cc" xsi:nil="true"/>
    <TemplateStatus xmlns="4873beb7-5857-4685-be1f-d57550cc96cc" xsi:nil="true"/>
    <ShowIn xmlns="4873beb7-5857-4685-be1f-d57550cc96cc">Show everywhere</ShowIn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UANotes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>Best Bets</DSATActionTaken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 xsi:nil="true"/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AssetId xmlns="4873beb7-5857-4685-be1f-d57550cc96cc">TP101796266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>2009-11-03T02:56:00+00:00</HandoffToMSDN>
    <PlannedPubDate xmlns="4873beb7-5857-4685-be1f-d57550cc96cc">2009-11-03T02:56:00+00:00</PlannedPubDate>
    <TrustLevel xmlns="4873beb7-5857-4685-be1f-d57550cc96cc">1 Microsoft Managed Content</TrustLevel>
    <TPNamespace xmlns="4873beb7-5857-4685-be1f-d57550cc96cc" xsi:nil="true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17250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270BD8-1B05-43C6-BF85-3A020AAB50E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2D2B3AD2-7066-4D3F-BA19-425E52E642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0173A912-A9AF-7740-AFEF-37D20CCE9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theme).dotx</Template>
  <TotalTime>42</TotalTime>
  <Pages>6</Pages>
  <Words>898</Words>
  <Characters>5121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DE-CENTRALIZED P2P SYSTEM</vt:lpstr>
    </vt:vector>
  </TitlesOfParts>
  <Company>DESIGNED BY:</Company>
  <LinksUpToDate>false</LinksUpToDate>
  <CharactersWithSpaces>6007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BENCHMARKING TOOL</dc:title>
  <dc:subject>PA 1</dc:subject>
  <dc:creator>Microsoft Office User</dc:creator>
  <cp:keywords/>
  <dc:description/>
  <cp:lastModifiedBy>Microsoft Office User</cp:lastModifiedBy>
  <cp:revision>6</cp:revision>
  <dcterms:created xsi:type="dcterms:W3CDTF">2016-02-14T01:01:00Z</dcterms:created>
  <dcterms:modified xsi:type="dcterms:W3CDTF">2016-02-14T01:47:00Z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